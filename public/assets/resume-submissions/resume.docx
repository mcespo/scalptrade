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4D96829" w14:textId="77777777" w:rsidTr="3A49E2DD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FEE4E24EDDB4B43A13B6F9F0ECDDF8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3536FCD7" w14:textId="222D2041" w:rsidR="00B93310" w:rsidRPr="005152F2" w:rsidRDefault="00E61E74" w:rsidP="003856C9">
                <w:pPr>
                  <w:pStyle w:val="Heading1"/>
                </w:pPr>
                <w:r>
                  <w:t>Antoine loise Mungcal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C1243D6" w14:textId="77777777" w:rsidTr="3A49E2DD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98E885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6A920BC" wp14:editId="61599F1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43" style="width:25.9pt;height:25.9pt;mso-position-horizontal-relative:char;mso-position-vertical-relative:line" alt="Email icon" coordsize="208,208" o:spid="_x0000_s1026" w14:anchorId="2F4DC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/dg8fh8UAABDcgAADgAAAAAAAAAAAAAAAAAuAgAAZHJzL2Uyb0RvYy54bWxQSwECLQAUAAYACAAA&#10;ACEA2yfDXNwAAAAIAQAADwAAAAAAAAAAAAAAAAB5FgAAZHJzL2Rvd25yZXYueG1sUEsFBgAAAAAE&#10;AAQA8wAAAIIXAAAAAA==&#10;">
                            <v:shape id="Freeform 2" style="position:absolute;left:39;top:55;width:130;height:97;visibility:visible;mso-wrap-style:square;v-text-anchor:top" coordsize="2082,1560" o:spid="_x0000_s1027" fillcolor="#37b6ae [3204]" strokecolor="#37b6ae [3204]" strokeweight="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style="position:absolute;width:208;height:208;visibility:visible;mso-wrap-style:square;v-text-anchor:top" coordsize="3324,3324" o:spid="_x0000_s1028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1F726EF" w14:textId="77777777" w:rsidTr="3A49E2DD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3C1195F" w14:textId="463D3C40" w:rsidR="00441EB9" w:rsidRPr="00E61E74" w:rsidRDefault="00266E15" w:rsidP="00441EB9">
                  <w:pPr>
                    <w:pStyle w:val="Heading3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mungcalloise@gmail.com</w:t>
                  </w:r>
                </w:p>
              </w:tc>
            </w:tr>
            <w:tr w:rsidR="00441EB9" w:rsidRPr="005152F2" w14:paraId="1BD2A0FE" w14:textId="77777777" w:rsidTr="3A49E2DD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19D54F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6392A8B" wp14:editId="1A21F3A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37" style="width:25.9pt;height:25.9pt;mso-position-horizontal-relative:char;mso-position-vertical-relative:line" alt="Telephone icon" coordsize="208,208" o:spid="_x0000_s1026" w14:anchorId="780333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k0BJ&#10;iUElAADT3gAADgAAAAAAAAAAAAAAAAAuAgAAZHJzL2Uyb0RvYy54bWxQSwECLQAUAAYACAAAACEA&#10;2yfDXNwAAAAIAQAADwAAAAAAAAAAAAAAAACbJwAAZHJzL2Rvd25yZXYueG1sUEsFBgAAAAAEAAQA&#10;8wAAAKQoAAAAAA==&#10;">
                            <v:shape id="Freeform 81" style="position:absolute;width:208;height:208;visibility:visible;mso-wrap-style:square;v-text-anchor:top" coordsize="3324,3324" o:spid="_x0000_s1027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style="position:absolute;left:34;top:55;width:141;height:97;visibility:visible;mso-wrap-style:square;v-text-anchor:top" coordsize="2265,1560" o:spid="_x0000_s1028" fillcolor="#37b6ae [3204]" strokecolor="#37b6ae [3204]" strokeweight="0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1E74" w:rsidRPr="005152F2" w14:paraId="3EBE4667" w14:textId="77777777" w:rsidTr="3A49E2DD">
              <w:trPr>
                <w:trHeight w:val="133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A76E864" w14:textId="233D77BD" w:rsidR="00E61E74" w:rsidRDefault="00E61E74" w:rsidP="00E61E74">
                  <w:pPr>
                    <w:pStyle w:val="Heading3"/>
                  </w:pPr>
                  <w:r>
                    <w:t>708-941-0467</w:t>
                  </w:r>
                </w:p>
              </w:tc>
            </w:tr>
            <w:tr w:rsidR="00E61E74" w:rsidRPr="005152F2" w14:paraId="707E2FC5" w14:textId="77777777" w:rsidTr="3A49E2D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739A7A4" w14:textId="71594099" w:rsidR="00E61E74" w:rsidRDefault="00E61E74" w:rsidP="00E61E74">
                  <w:pPr>
                    <w:pStyle w:val="Heading3"/>
                  </w:pPr>
                  <w:r>
                    <w:t>Address</w:t>
                  </w:r>
                </w:p>
                <w:p w14:paraId="19E10EE7" w14:textId="77777777" w:rsidR="00E61E74" w:rsidRDefault="00E61E74" w:rsidP="00E61E7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C99E634" wp14:editId="07212326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line id="Straight Connector 8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Line graphic" o:spid="_x0000_s1026" strokecolor="#37b6ae [3204]" strokeweight="1pt" from="0,0" to="17.45pt,0" w14:anchorId="01EADA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yc/udssBAADqAwAADgAAAAAA&#10;AAAAAAAAAAAuAgAAZHJzL2Uyb0RvYy54bWxQSwECLQAUAAYACAAAACEAxlEqxtwAAAAGAQAADwAA&#10;AAAAAAAAAAAAAAAlBAAAZHJzL2Rvd25yZXYueG1sUEsFBgAAAAAEAAQA8wAAAC4FAAAAAA=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A0582F7" w14:textId="17F7E74D" w:rsidR="00E61E74" w:rsidRDefault="7377D745" w:rsidP="00E61E74">
                  <w:r>
                    <w:t>7942 163</w:t>
                  </w:r>
                  <w:r w:rsidRPr="3A49E2DD">
                    <w:rPr>
                      <w:vertAlign w:val="superscript"/>
                    </w:rPr>
                    <w:t>rd</w:t>
                  </w:r>
                  <w:r>
                    <w:t xml:space="preserve"> Place, Tinley Park, Illinois 60477</w:t>
                  </w:r>
                </w:p>
              </w:tc>
            </w:tr>
            <w:tr w:rsidR="00E61E74" w:rsidRPr="005152F2" w14:paraId="693770F8" w14:textId="77777777" w:rsidTr="3A49E2D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3FB83F1" w14:textId="77777777" w:rsidR="00E61E74" w:rsidRDefault="00000000" w:rsidP="00E61E74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08131386F19CB4D9C917F035C28357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61E74">
                        <w:t>Skills</w:t>
                      </w:r>
                    </w:sdtContent>
                  </w:sdt>
                </w:p>
                <w:p w14:paraId="53017344" w14:textId="77777777" w:rsidR="00E61E74" w:rsidRPr="005A7E57" w:rsidRDefault="00E61E74" w:rsidP="00E61E7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D4E1C82" wp14:editId="58A8677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line id="Straight Connector 8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Line graphic" o:spid="_x0000_s1026" strokecolor="#37b6ae [3204]" strokeweight="1pt" from="0,0" to="17.45pt,0" w14:anchorId="0E649D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9AFD2D0" w14:textId="6FED5E5C" w:rsidR="00E61E74" w:rsidRPr="005152F2" w:rsidRDefault="00E61E74" w:rsidP="00E61E74">
                  <w:r>
                    <w:t xml:space="preserve">I excel at communicating how I feel about situations and my ideas toward things that are being worked on. I am </w:t>
                  </w:r>
                  <w:r w:rsidR="1A07C8EF">
                    <w:t>an extremely hard</w:t>
                  </w:r>
                  <w:r>
                    <w:t xml:space="preserve"> worker in the sense of everyone must do their part to get something finished so I make sure I do what I need to do in a timely manner. I am a good listener and believe that being a good listener is a quality that everyone needs. </w:t>
                  </w:r>
                  <w:r w:rsidR="133269E1">
                    <w:t>I also use excel with great ease.</w:t>
                  </w:r>
                </w:p>
              </w:tc>
            </w:tr>
          </w:tbl>
          <w:p w14:paraId="0EF5BA3B" w14:textId="77777777" w:rsidR="00B93310" w:rsidRPr="005152F2" w:rsidRDefault="00B93310" w:rsidP="003856C9"/>
        </w:tc>
        <w:tc>
          <w:tcPr>
            <w:tcW w:w="723" w:type="dxa"/>
          </w:tcPr>
          <w:p w14:paraId="03F61EA3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08913050" w14:textId="77777777" w:rsidTr="3A49E2DD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4020558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08894BDD703A340B3F10719F52E1E2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C93C84D" w14:textId="78170695" w:rsidR="008F6337" w:rsidRPr="0043426C" w:rsidRDefault="00E61E74" w:rsidP="002B3890">
                  <w:pPr>
                    <w:pStyle w:val="Heading4"/>
                  </w:pPr>
                  <w:r>
                    <w:t>tropical smoothie team Member</w:t>
                  </w:r>
                </w:p>
                <w:p w14:paraId="3C7808D1" w14:textId="01AF4EC8" w:rsidR="008F6337" w:rsidRPr="005152F2" w:rsidRDefault="00E61E74" w:rsidP="008F6337">
                  <w:pPr>
                    <w:pStyle w:val="Heading5"/>
                  </w:pPr>
                  <w:r>
                    <w:t>July 2019 – January 2020</w:t>
                  </w:r>
                </w:p>
                <w:p w14:paraId="63F70168" w14:textId="30755CD9" w:rsidR="008F6337" w:rsidRDefault="00E61E74" w:rsidP="008F6337">
                  <w:r>
                    <w:t xml:space="preserve">In this work environment I </w:t>
                  </w:r>
                  <w:r w:rsidR="64916D17">
                    <w:t>worked at</w:t>
                  </w:r>
                  <w:r>
                    <w:t xml:space="preserve"> the cash register, took orders, ma</w:t>
                  </w:r>
                  <w:r w:rsidR="0060789B">
                    <w:t>d</w:t>
                  </w:r>
                  <w:r>
                    <w:t xml:space="preserve">e food and smoothies. I was put by myself to make food, smoothies, and take orders on nights where we understaffed. I also made sure that that the customer was the priority and that they had everything they needed. </w:t>
                  </w:r>
                </w:p>
                <w:p w14:paraId="15FDD790" w14:textId="11302950" w:rsidR="007B2F5C" w:rsidRPr="0043426C" w:rsidRDefault="00E61E74" w:rsidP="0043426C">
                  <w:pPr>
                    <w:pStyle w:val="Heading4"/>
                  </w:pPr>
                  <w:r>
                    <w:t>Menards Paint team member</w:t>
                  </w:r>
                </w:p>
                <w:p w14:paraId="46436E8D" w14:textId="10BA456A" w:rsidR="007B2F5C" w:rsidRPr="005152F2" w:rsidRDefault="00E61E74" w:rsidP="007B2F5C">
                  <w:pPr>
                    <w:pStyle w:val="Heading5"/>
                  </w:pPr>
                  <w:r>
                    <w:t>April 2021 – August 2021</w:t>
                  </w:r>
                  <w:r w:rsidR="3FCB6783">
                    <w:t>, April 2023 – August 2023</w:t>
                  </w:r>
                </w:p>
                <w:p w14:paraId="23F4FCC1" w14:textId="0FB5F94F" w:rsidR="008F6337" w:rsidRDefault="00B46FB3" w:rsidP="00832F81">
                  <w:r>
                    <w:t>I lead the team some nights to close when we did not have a manager because I was left on a list of people that could close without a manager. I mixed paint, stocked shelves, and made sure that the department was clean. I was entrusted with the phone and radio</w:t>
                  </w:r>
                  <w:r w:rsidR="0060789B">
                    <w:t>.</w:t>
                  </w:r>
                </w:p>
              </w:tc>
            </w:tr>
            <w:tr w:rsidR="008F6337" w14:paraId="3090AAE8" w14:textId="77777777" w:rsidTr="3A49E2DD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810605B" w14:textId="6D659FBA" w:rsidR="00B46FB3" w:rsidRDefault="00000000" w:rsidP="009859FA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4F7BFE310BCB544A80397C00C44412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F3045E5" w14:textId="23A48DE2" w:rsidR="00B46FB3" w:rsidRPr="0043426C" w:rsidRDefault="5985E746" w:rsidP="00B46FB3">
                  <w:pPr>
                    <w:pStyle w:val="Heading4"/>
                  </w:pPr>
                  <w:r>
                    <w:t>Bachelors in finance</w:t>
                  </w:r>
                  <w:r w:rsidR="00B46FB3">
                    <w:t xml:space="preserve">/ Anticipated graduation </w:t>
                  </w:r>
                  <w:r w:rsidR="73DFC09C">
                    <w:t>May</w:t>
                  </w:r>
                  <w:r w:rsidR="00B46FB3">
                    <w:t xml:space="preserve"> 202</w:t>
                  </w:r>
                  <w:r w:rsidR="21813DF3">
                    <w:t>5</w:t>
                  </w:r>
                </w:p>
                <w:p w14:paraId="017FFB39" w14:textId="7E210610" w:rsidR="00B46FB3" w:rsidRPr="005152F2" w:rsidRDefault="00B46FB3" w:rsidP="00B46FB3">
                  <w:pPr>
                    <w:pStyle w:val="Heading5"/>
                  </w:pPr>
                  <w:r>
                    <w:t>Western Michigan University</w:t>
                  </w:r>
                </w:p>
                <w:p w14:paraId="0F57A63A" w14:textId="3B347F9C" w:rsidR="00B46FB3" w:rsidRDefault="00B46FB3" w:rsidP="00B46FB3"/>
              </w:tc>
            </w:tr>
            <w:tr w:rsidR="008F6337" w14:paraId="3D7A23A7" w14:textId="77777777" w:rsidTr="3A49E2DD">
              <w:tc>
                <w:tcPr>
                  <w:tcW w:w="5191" w:type="dxa"/>
                </w:tcPr>
                <w:p w14:paraId="38F943B9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986AE8DC52EBF459CADC8EAF09D744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4DA7E7F3" w14:textId="6B5252DC" w:rsidR="008F6337" w:rsidRDefault="00B46FB3" w:rsidP="008F6337">
                  <w:r>
                    <w:t xml:space="preserve">Alden Senior Living Fishing Charity Event- I helped push around senior citizens to meet their families outside and sat at booths for games for the children at the event. </w:t>
                  </w:r>
                </w:p>
              </w:tc>
            </w:tr>
          </w:tbl>
          <w:p w14:paraId="11B6975C" w14:textId="77777777" w:rsidR="008F6337" w:rsidRPr="005152F2" w:rsidRDefault="008F6337" w:rsidP="003856C9"/>
        </w:tc>
      </w:tr>
    </w:tbl>
    <w:p w14:paraId="437DA82A" w14:textId="77777777" w:rsidR="00E941EF" w:rsidRDefault="00E941EF" w:rsidP="0019561F">
      <w:pPr>
        <w:pStyle w:val="NoSpacing"/>
      </w:pPr>
    </w:p>
    <w:sectPr w:rsidR="00E941EF" w:rsidSect="00FE3F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408C" w14:textId="77777777" w:rsidR="00FE3F2D" w:rsidRDefault="00FE3F2D" w:rsidP="003856C9">
      <w:pPr>
        <w:spacing w:after="0" w:line="240" w:lineRule="auto"/>
      </w:pPr>
      <w:r>
        <w:separator/>
      </w:r>
    </w:p>
  </w:endnote>
  <w:endnote w:type="continuationSeparator" w:id="0">
    <w:p w14:paraId="17809D10" w14:textId="77777777" w:rsidR="00FE3F2D" w:rsidRDefault="00FE3F2D" w:rsidP="003856C9">
      <w:pPr>
        <w:spacing w:after="0" w:line="240" w:lineRule="auto"/>
      </w:pPr>
      <w:r>
        <w:continuationSeparator/>
      </w:r>
    </w:p>
  </w:endnote>
  <w:endnote w:type="continuationNotice" w:id="1">
    <w:p w14:paraId="3A05AD59" w14:textId="77777777" w:rsidR="00FE3F2D" w:rsidRDefault="00FE3F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C0E3" w14:textId="77777777" w:rsidR="00B46FB3" w:rsidRDefault="00B46F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E14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40D3467D" wp14:editId="0443FD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a="http://schemas.openxmlformats.org/drawingml/2006/main">
          <w:pict>
            <v:group id="Group 4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alt="Footer graphic design with grey rectangles in various angles" coordsize="4354,275" o:spid="_x0000_s1026" w14:anchorId="2D5BF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PKwAW7BGQAAz7MAAA4AAAAAAAAAAAAAAAAALgIAAGRycy9lMm9E&#10;b2MueG1sUEsBAi0AFAAGAAgAAAAhAAx3mt/eAAAACgEAAA8AAAAAAAAAAAAAAAAAGxwAAGRycy9k&#10;b3ducmV2LnhtbFBLBQYAAAAABAAEAPMAAAAmHQAAAAA=&#10;">
              <o:lock v:ext="edit" aspectratio="t"/>
              <v:shape id="Freeform 68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">
                <v:path arrowok="t" o:connecttype="custom" o:connectlocs="65,0;75,92;0,92;65,0" o:connectangles="0,0,0,0"/>
              </v:shape>
              <v:shape id="Freeform 71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">
                <v:path arrowok="t" o:connecttype="custom" o:connectlocs="1,0;12,8;0,8;1,0" o:connectangles="0,0,0,0"/>
              </v:shape>
              <v:shape id="Freeform 73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811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A0D4B06" wp14:editId="5B03E2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a="http://schemas.openxmlformats.org/drawingml/2006/main">
          <w:pict>
            <v:group id="Group 4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alt="Footer graphic design with grey rectangles in various angles" coordsize="4354,275" o:spid="_x0000_s1026" w14:anchorId="0E70CC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">
              <o:lock v:ext="edit" aspectratio="t"/>
              <v:shape id="Freeform 35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">
                <v:path arrowok="t" o:connecttype="custom" o:connectlocs="65,0;75,92;0,92;65,0" o:connectangles="0,0,0,0"/>
              </v:shape>
              <v:shape id="Freeform 38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">
                <v:path arrowok="t" o:connecttype="custom" o:connectlocs="1,0;12,8;0,8;1,0" o:connectangles="0,0,0,0"/>
              </v:shape>
              <v:shape id="Freeform 40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CBCBE" w14:textId="77777777" w:rsidR="00FE3F2D" w:rsidRDefault="00FE3F2D" w:rsidP="003856C9">
      <w:pPr>
        <w:spacing w:after="0" w:line="240" w:lineRule="auto"/>
      </w:pPr>
      <w:r>
        <w:separator/>
      </w:r>
    </w:p>
  </w:footnote>
  <w:footnote w:type="continuationSeparator" w:id="0">
    <w:p w14:paraId="5C13AE2E" w14:textId="77777777" w:rsidR="00FE3F2D" w:rsidRDefault="00FE3F2D" w:rsidP="003856C9">
      <w:pPr>
        <w:spacing w:after="0" w:line="240" w:lineRule="auto"/>
      </w:pPr>
      <w:r>
        <w:continuationSeparator/>
      </w:r>
    </w:p>
  </w:footnote>
  <w:footnote w:type="continuationNotice" w:id="1">
    <w:p w14:paraId="068ADE75" w14:textId="77777777" w:rsidR="00FE3F2D" w:rsidRDefault="00FE3F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BD45" w14:textId="77777777" w:rsidR="00B46FB3" w:rsidRDefault="00B46F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9B50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2" behindDoc="0" locked="1" layoutInCell="1" allowOverlap="1" wp14:anchorId="26744076" wp14:editId="54D9C1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a="http://schemas.openxmlformats.org/drawingml/2006/main">
          <w:pict>
            <v:group id="Group 17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alt="Header graphic design with grey rectangles in various angles" coordsize="4329,275" o:spid="_x0000_s1026" w14:anchorId="49C2A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">
              <o:lock v:ext="edit" aspectratio="t"/>
              <v:shape id="Freeform 57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">
                <v:path arrowok="t" o:connecttype="custom" o:connectlocs="0,0;79,0;87,65;87,68;87,68;0,0" o:connectangles="0,0,0,0,0,0"/>
              </v:shape>
              <v:shape id="Freeform 65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79A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3F4EEAA8" wp14:editId="518D05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a="http://schemas.openxmlformats.org/drawingml/2006/main">
          <w:pict>
            <v:group id="Group 17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alt="Header graphic design with grey rectangles in various angles" coordsize="4329,275" o:spid="_x0000_s1026" w14:anchorId="4E3F3C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">
              <o:lock v:ext="edit" aspectratio="t"/>
              <v:shape id="Freeform 46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">
                <v:path arrowok="t" o:connecttype="custom" o:connectlocs="0,0;79,0;87,65;87,68;87,68;0,0" o:connectangles="0,0,0,0,0,0"/>
              </v:shape>
              <v:shape id="Freeform 54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74"/>
    <w:rsid w:val="00052BE1"/>
    <w:rsid w:val="0007412A"/>
    <w:rsid w:val="000D671D"/>
    <w:rsid w:val="0010199E"/>
    <w:rsid w:val="001765FE"/>
    <w:rsid w:val="0019561F"/>
    <w:rsid w:val="001B32D2"/>
    <w:rsid w:val="00266E15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A240C"/>
    <w:rsid w:val="003F4D31"/>
    <w:rsid w:val="0043426C"/>
    <w:rsid w:val="00441EB9"/>
    <w:rsid w:val="00463463"/>
    <w:rsid w:val="004704AD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789B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859FA"/>
    <w:rsid w:val="00A42F91"/>
    <w:rsid w:val="00AF1258"/>
    <w:rsid w:val="00B01E52"/>
    <w:rsid w:val="00B46FB3"/>
    <w:rsid w:val="00B550FC"/>
    <w:rsid w:val="00B85871"/>
    <w:rsid w:val="00B93310"/>
    <w:rsid w:val="00BC1F18"/>
    <w:rsid w:val="00BD2E58"/>
    <w:rsid w:val="00BF6BAB"/>
    <w:rsid w:val="00C007A5"/>
    <w:rsid w:val="00C4403A"/>
    <w:rsid w:val="00C474A3"/>
    <w:rsid w:val="00C610CB"/>
    <w:rsid w:val="00CE6306"/>
    <w:rsid w:val="00D11C4D"/>
    <w:rsid w:val="00D5067A"/>
    <w:rsid w:val="00DC79BB"/>
    <w:rsid w:val="00E34D58"/>
    <w:rsid w:val="00E61E74"/>
    <w:rsid w:val="00E941EF"/>
    <w:rsid w:val="00EB1C1B"/>
    <w:rsid w:val="00F56435"/>
    <w:rsid w:val="00FA07AA"/>
    <w:rsid w:val="00FB0A17"/>
    <w:rsid w:val="00FB6A8F"/>
    <w:rsid w:val="00FE20E6"/>
    <w:rsid w:val="00FE3F2D"/>
    <w:rsid w:val="00FE7FC3"/>
    <w:rsid w:val="0C8CB5D0"/>
    <w:rsid w:val="133269E1"/>
    <w:rsid w:val="1A07C8EF"/>
    <w:rsid w:val="1C3E942B"/>
    <w:rsid w:val="21813DF3"/>
    <w:rsid w:val="23ECB5B4"/>
    <w:rsid w:val="27245676"/>
    <w:rsid w:val="3A49E2DD"/>
    <w:rsid w:val="3FCB6783"/>
    <w:rsid w:val="46538DC6"/>
    <w:rsid w:val="503E380B"/>
    <w:rsid w:val="5985E746"/>
    <w:rsid w:val="5C183189"/>
    <w:rsid w:val="64916D17"/>
    <w:rsid w:val="681AA70D"/>
    <w:rsid w:val="7377D745"/>
    <w:rsid w:val="73DFC09C"/>
    <w:rsid w:val="7932E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10CAE"/>
  <w15:chartTrackingRefBased/>
  <w15:docId w15:val="{903C8111-B7D7-CD48-BE78-6AF19B1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E4E24EDDB4B43A13B6F9F0ECDD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D52A-F205-154B-9A48-2CBFFCB598CA}"/>
      </w:docPartPr>
      <w:docPartBody>
        <w:p w:rsidR="00DE0452" w:rsidRDefault="00B90B6B">
          <w:pPr>
            <w:pStyle w:val="AFEE4E24EDDB4B43A13B6F9F0ECDDF8C"/>
          </w:pPr>
          <w:r w:rsidRPr="005152F2">
            <w:t>Your Name</w:t>
          </w:r>
        </w:p>
      </w:docPartBody>
    </w:docPart>
    <w:docPart>
      <w:docPartPr>
        <w:name w:val="908894BDD703A340B3F10719F52E1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FCF84-2B67-E642-8D85-1D52FF5444B7}"/>
      </w:docPartPr>
      <w:docPartBody>
        <w:p w:rsidR="00DE0452" w:rsidRDefault="00B90B6B">
          <w:pPr>
            <w:pStyle w:val="908894BDD703A340B3F10719F52E1E22"/>
          </w:pPr>
          <w:r w:rsidRPr="005152F2">
            <w:t>Experience</w:t>
          </w:r>
        </w:p>
      </w:docPartBody>
    </w:docPart>
    <w:docPart>
      <w:docPartPr>
        <w:name w:val="14F7BFE310BCB544A80397C00C444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25184-8EC1-FD45-B825-F5A1A07C5E76}"/>
      </w:docPartPr>
      <w:docPartBody>
        <w:p w:rsidR="00DE0452" w:rsidRDefault="00B90B6B">
          <w:pPr>
            <w:pStyle w:val="14F7BFE310BCB544A80397C00C44412F"/>
          </w:pPr>
          <w:r w:rsidRPr="005152F2">
            <w:t>Education</w:t>
          </w:r>
        </w:p>
      </w:docPartBody>
    </w:docPart>
    <w:docPart>
      <w:docPartPr>
        <w:name w:val="A986AE8DC52EBF459CADC8EAF09D7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D67D-93DB-054C-B8AE-9015C1CE109A}"/>
      </w:docPartPr>
      <w:docPartBody>
        <w:p w:rsidR="00DE0452" w:rsidRDefault="00B90B6B">
          <w:pPr>
            <w:pStyle w:val="A986AE8DC52EBF459CADC8EAF09D7440"/>
          </w:pPr>
          <w:r w:rsidRPr="005152F2">
            <w:t>Volunteer Experience or Leadership</w:t>
          </w:r>
        </w:p>
      </w:docPartBody>
    </w:docPart>
    <w:docPart>
      <w:docPartPr>
        <w:name w:val="608131386F19CB4D9C917F035C28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E373-F9D8-D941-98B8-AE61D9468FC3}"/>
      </w:docPartPr>
      <w:docPartBody>
        <w:p w:rsidR="00DE0452" w:rsidRDefault="00B90B6B" w:rsidP="00B90B6B">
          <w:pPr>
            <w:pStyle w:val="608131386F19CB4D9C917F035C28357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6B"/>
    <w:rsid w:val="0046337B"/>
    <w:rsid w:val="00B90B6B"/>
    <w:rsid w:val="00BA6CD8"/>
    <w:rsid w:val="00D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E4E24EDDB4B43A13B6F9F0ECDDF8C">
    <w:name w:val="AFEE4E24EDDB4B43A13B6F9F0ECDDF8C"/>
  </w:style>
  <w:style w:type="paragraph" w:customStyle="1" w:styleId="908894BDD703A340B3F10719F52E1E22">
    <w:name w:val="908894BDD703A340B3F10719F52E1E22"/>
  </w:style>
  <w:style w:type="paragraph" w:customStyle="1" w:styleId="14F7BFE310BCB544A80397C00C44412F">
    <w:name w:val="14F7BFE310BCB544A80397C00C44412F"/>
  </w:style>
  <w:style w:type="paragraph" w:customStyle="1" w:styleId="A986AE8DC52EBF459CADC8EAF09D7440">
    <w:name w:val="A986AE8DC52EBF459CADC8EAF09D7440"/>
  </w:style>
  <w:style w:type="paragraph" w:customStyle="1" w:styleId="608131386F19CB4D9C917F035C283578">
    <w:name w:val="608131386F19CB4D9C917F035C283578"/>
    <w:rsid w:val="00B90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1272</Characters>
  <Application>Microsoft Office Word</Application>
  <DocSecurity>0</DocSecurity>
  <Lines>41</Lines>
  <Paragraphs>18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loise Mungcal</dc:creator>
  <cp:keywords/>
  <dc:description/>
  <cp:lastModifiedBy>Loise Tulio Mungcal</cp:lastModifiedBy>
  <cp:revision>3</cp:revision>
  <cp:lastPrinted>2021-09-03T17:47:00Z</cp:lastPrinted>
  <dcterms:created xsi:type="dcterms:W3CDTF">2023-09-24T21:36:00Z</dcterms:created>
  <dcterms:modified xsi:type="dcterms:W3CDTF">2024-01-24T02:31:00Z</dcterms:modified>
</cp:coreProperties>
</file>