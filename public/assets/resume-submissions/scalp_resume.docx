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6081003"/>
    <w:p w14:paraId="61EF8BB6" w14:textId="00223E1F" w:rsidR="339651AB" w:rsidRPr="00016600" w:rsidRDefault="00000000" w:rsidP="00063366">
      <w:pPr>
        <w:pStyle w:val="Heading1"/>
        <w:rPr>
          <w:sz w:val="36"/>
          <w:szCs w:val="36"/>
        </w:rPr>
      </w:pPr>
      <w:sdt>
        <w:sdtPr>
          <w:rPr>
            <w:sz w:val="36"/>
            <w:szCs w:val="36"/>
          </w:rPr>
          <w:id w:val="-752200065"/>
          <w:placeholder>
            <w:docPart w:val="774EAD3112FB4BE2AF2B20EB3376C684"/>
          </w:placeholder>
          <w15:appearance w15:val="hidden"/>
        </w:sdtPr>
        <w:sdtContent>
          <w:r w:rsidR="001F246E" w:rsidRPr="00016600">
            <w:rPr>
              <w:sz w:val="36"/>
              <w:szCs w:val="36"/>
            </w:rPr>
            <w:t>David Wang</w:t>
          </w:r>
        </w:sdtContent>
      </w:sdt>
      <w:r w:rsidR="00F9176F" w:rsidRPr="00016600">
        <w:rPr>
          <w:sz w:val="36"/>
          <w:szCs w:val="36"/>
        </w:rPr>
        <w:t xml:space="preserve"> </w:t>
      </w:r>
    </w:p>
    <w:p w14:paraId="3DCFB80F" w14:textId="082BA5C0" w:rsidR="00DC490D" w:rsidRDefault="00000000" w:rsidP="006F32BD">
      <w:pPr>
        <w:pStyle w:val="ContactInfo"/>
        <w:spacing w:after="120" w:line="240" w:lineRule="auto"/>
        <w:rPr>
          <w:szCs w:val="20"/>
        </w:rPr>
      </w:pPr>
      <w:sdt>
        <w:sdtPr>
          <w:rPr>
            <w:szCs w:val="20"/>
          </w:rPr>
          <w:id w:val="1088194590"/>
          <w:placeholder>
            <w:docPart w:val="6227D1A41AB94A6BA7586B5B4ED8A211"/>
          </w:placeholder>
          <w15:appearance w15:val="hidden"/>
        </w:sdtPr>
        <w:sdtContent>
          <w:r w:rsidR="001F246E" w:rsidRPr="00016600">
            <w:rPr>
              <w:szCs w:val="20"/>
            </w:rPr>
            <w:t>dawangan@umich.edu</w:t>
          </w:r>
          <w:r w:rsidR="00F21435" w:rsidRPr="00016600">
            <w:rPr>
              <w:szCs w:val="20"/>
            </w:rPr>
            <w:t xml:space="preserve"> </w:t>
          </w:r>
        </w:sdtContent>
      </w:sdt>
      <w:r w:rsidR="339651AB" w:rsidRPr="00016600">
        <w:rPr>
          <w:szCs w:val="20"/>
        </w:rPr>
        <w:t xml:space="preserve">  •  </w:t>
      </w:r>
      <w:sdt>
        <w:sdtPr>
          <w:rPr>
            <w:szCs w:val="20"/>
          </w:rPr>
          <w:id w:val="249624552"/>
          <w:placeholder>
            <w:docPart w:val="E3CC9A24746048DD91E9AA621F6BBD60"/>
          </w:placeholder>
          <w15:appearance w15:val="hidden"/>
        </w:sdtPr>
        <w:sdtContent>
          <w:r w:rsidR="001F246E" w:rsidRPr="00016600">
            <w:rPr>
              <w:szCs w:val="20"/>
            </w:rPr>
            <w:t>(989)-495-2268</w:t>
          </w:r>
        </w:sdtContent>
      </w:sdt>
      <w:r w:rsidR="5137D887" w:rsidRPr="00016600">
        <w:rPr>
          <w:szCs w:val="20"/>
        </w:rPr>
        <w:t xml:space="preserve"> </w:t>
      </w:r>
      <w:r w:rsidR="001F246E" w:rsidRPr="00016600">
        <w:rPr>
          <w:szCs w:val="20"/>
        </w:rPr>
        <w:t xml:space="preserve">• </w:t>
      </w:r>
      <w:hyperlink r:id="rId10" w:history="1">
        <w:r w:rsidR="0044399C" w:rsidRPr="00016600">
          <w:rPr>
            <w:rStyle w:val="Hyperlink"/>
            <w:rFonts w:asciiTheme="majorHAnsi" w:hAnsiTheme="majorHAnsi"/>
            <w:szCs w:val="20"/>
          </w:rPr>
          <w:t>www.linkedin.com/in/dawangan</w:t>
        </w:r>
      </w:hyperlink>
      <w:r w:rsidR="0044399C" w:rsidRPr="00016600">
        <w:rPr>
          <w:szCs w:val="20"/>
        </w:rPr>
        <w:t xml:space="preserve"> </w:t>
      </w:r>
    </w:p>
    <w:tbl>
      <w:tblPr>
        <w:tblW w:w="10811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6930"/>
        <w:gridCol w:w="3881"/>
      </w:tblGrid>
      <w:tr w:rsidR="00EA175C" w:rsidRPr="00016600" w14:paraId="3712C153" w14:textId="77777777" w:rsidTr="00EA175C">
        <w:trPr>
          <w:trHeight w:val="342"/>
        </w:trPr>
        <w:tc>
          <w:tcPr>
            <w:tcW w:w="10811" w:type="dxa"/>
            <w:gridSpan w:val="2"/>
            <w:tcBorders>
              <w:bottom w:val="single" w:sz="4" w:space="0" w:color="auto"/>
            </w:tcBorders>
          </w:tcPr>
          <w:bookmarkEnd w:id="0"/>
          <w:p w14:paraId="05E82CFE" w14:textId="5C310DF2" w:rsidR="00EA175C" w:rsidRPr="00315F8D" w:rsidRDefault="00000000" w:rsidP="00B2015C">
            <w:pPr>
              <w:pStyle w:val="Heading2"/>
              <w:spacing w:before="120" w:after="0" w:line="240" w:lineRule="auto"/>
              <w:ind w:left="-16" w:right="84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-964118336"/>
                <w:placeholder>
                  <w:docPart w:val="5FC3E8CBC8AB4567875AB4F561C08F2F"/>
                </w:placeholder>
                <w15:appearance w15:val="hidden"/>
              </w:sdtPr>
              <w:sdtContent>
                <w:r w:rsidR="00EA175C" w:rsidRPr="00315F8D">
                  <w:rPr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 w:rsidR="00EA175C" w:rsidRPr="00315F8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92056F" w:rsidRPr="007940F8" w14:paraId="47B111EA" w14:textId="77777777" w:rsidTr="00EA175C">
        <w:tblPrEx>
          <w:tblBorders>
            <w:bottom w:val="none" w:sz="0" w:space="0" w:color="auto"/>
          </w:tblBorders>
          <w:tblCellMar>
            <w:left w:w="108" w:type="dxa"/>
          </w:tblCellMar>
        </w:tblPrEx>
        <w:trPr>
          <w:gridAfter w:val="1"/>
          <w:wAfter w:w="3881" w:type="dxa"/>
          <w:trHeight w:val="265"/>
        </w:trPr>
        <w:tc>
          <w:tcPr>
            <w:tcW w:w="6930" w:type="dxa"/>
          </w:tcPr>
          <w:p w14:paraId="7A7A7784" w14:textId="77777777" w:rsidR="00671E15" w:rsidRDefault="00671E15" w:rsidP="002C2E04">
            <w:pPr>
              <w:spacing w:after="0" w:line="240" w:lineRule="auto"/>
              <w:rPr>
                <w:sz w:val="21"/>
                <w:szCs w:val="21"/>
              </w:rPr>
            </w:pPr>
          </w:p>
          <w:p w14:paraId="1D637C55" w14:textId="5FFCA608" w:rsidR="0092056F" w:rsidRPr="007940F8" w:rsidRDefault="0092056F" w:rsidP="002C2E04">
            <w:pPr>
              <w:spacing w:after="0" w:line="240" w:lineRule="auto"/>
              <w:rPr>
                <w:sz w:val="21"/>
                <w:szCs w:val="21"/>
              </w:rPr>
            </w:pPr>
            <w:r w:rsidRPr="007940F8">
              <w:rPr>
                <w:sz w:val="21"/>
                <w:szCs w:val="21"/>
              </w:rPr>
              <w:t>University of Michigan, Ann Arbor</w:t>
            </w:r>
          </w:p>
        </w:tc>
      </w:tr>
    </w:tbl>
    <w:sdt>
      <w:sdtPr>
        <w:rPr>
          <w:b/>
          <w:bCs/>
          <w:i w:val="0"/>
          <w:szCs w:val="20"/>
        </w:rPr>
        <w:id w:val="41868628"/>
        <w:placeholder>
          <w:docPart w:val="AA6276D9804543469D423447BE72D5C9"/>
        </w:placeholder>
        <w15:appearance w15:val="hidden"/>
      </w:sdtPr>
      <w:sdtEndPr>
        <w:rPr>
          <w:b w:val="0"/>
          <w:bCs w:val="0"/>
        </w:rPr>
      </w:sdtEndPr>
      <w:sdtContent>
        <w:p w14:paraId="44F0C5E9" w14:textId="69138F78" w:rsidR="0092056F" w:rsidRPr="00016600" w:rsidRDefault="0092056F" w:rsidP="00F54F00">
          <w:pPr>
            <w:pStyle w:val="Collegeinfo"/>
            <w:tabs>
              <w:tab w:val="right" w:pos="10800"/>
            </w:tabs>
            <w:spacing w:line="240" w:lineRule="auto"/>
            <w:rPr>
              <w:b/>
              <w:bCs/>
              <w:i w:val="0"/>
              <w:szCs w:val="20"/>
            </w:rPr>
          </w:pPr>
          <w:r w:rsidRPr="00016600">
            <w:rPr>
              <w:b/>
              <w:bCs/>
              <w:i w:val="0"/>
              <w:szCs w:val="20"/>
            </w:rPr>
            <w:t xml:space="preserve">M.S. </w:t>
          </w:r>
          <w:r w:rsidR="007A4659" w:rsidRPr="00016600">
            <w:rPr>
              <w:b/>
              <w:bCs/>
              <w:i w:val="0"/>
              <w:szCs w:val="20"/>
            </w:rPr>
            <w:t>in Quantitative Finance and Risk Management</w:t>
          </w:r>
          <w:r w:rsidRPr="00016600">
            <w:rPr>
              <w:b/>
              <w:bCs/>
              <w:i w:val="0"/>
              <w:szCs w:val="20"/>
            </w:rPr>
            <w:t xml:space="preserve">                                        </w:t>
          </w:r>
          <w:r w:rsidR="00016600" w:rsidRPr="00016600">
            <w:rPr>
              <w:b/>
              <w:bCs/>
              <w:i w:val="0"/>
              <w:szCs w:val="20"/>
            </w:rPr>
            <w:tab/>
          </w:r>
          <w:r w:rsidR="007940F8">
            <w:rPr>
              <w:b/>
              <w:bCs/>
              <w:i w:val="0"/>
              <w:szCs w:val="20"/>
            </w:rPr>
            <w:t xml:space="preserve">           </w:t>
          </w:r>
          <w:r w:rsidR="00016600" w:rsidRPr="00016600">
            <w:rPr>
              <w:b/>
              <w:bCs/>
              <w:i w:val="0"/>
              <w:szCs w:val="20"/>
            </w:rPr>
            <w:t>08</w:t>
          </w:r>
          <w:r w:rsidRPr="00016600">
            <w:rPr>
              <w:b/>
              <w:bCs/>
              <w:i w:val="0"/>
              <w:szCs w:val="20"/>
            </w:rPr>
            <w:t>/2024</w:t>
          </w:r>
          <w:r w:rsidR="00E616AB">
            <w:rPr>
              <w:b/>
              <w:bCs/>
              <w:i w:val="0"/>
              <w:szCs w:val="20"/>
            </w:rPr>
            <w:t xml:space="preserve"> </w:t>
          </w:r>
          <w:r w:rsidRPr="00016600">
            <w:rPr>
              <w:b/>
              <w:bCs/>
              <w:i w:val="0"/>
              <w:szCs w:val="20"/>
            </w:rPr>
            <w:t>-</w:t>
          </w:r>
          <w:r w:rsidR="00E616AB">
            <w:rPr>
              <w:b/>
              <w:bCs/>
              <w:i w:val="0"/>
              <w:szCs w:val="20"/>
            </w:rPr>
            <w:t xml:space="preserve"> </w:t>
          </w:r>
          <w:r w:rsidRPr="00016600">
            <w:rPr>
              <w:b/>
              <w:bCs/>
              <w:i w:val="0"/>
              <w:szCs w:val="20"/>
            </w:rPr>
            <w:t xml:space="preserve">12/2025 </w:t>
          </w:r>
        </w:p>
        <w:p w14:paraId="45F311A2" w14:textId="2A46E00A" w:rsidR="00AE5622" w:rsidRPr="00016600" w:rsidRDefault="0092056F" w:rsidP="00CE1149">
          <w:pPr>
            <w:pStyle w:val="Collegeinfo"/>
            <w:spacing w:line="240" w:lineRule="auto"/>
            <w:rPr>
              <w:i w:val="0"/>
              <w:szCs w:val="20"/>
            </w:rPr>
          </w:pPr>
          <w:r w:rsidRPr="00016600">
            <w:rPr>
              <w:b/>
              <w:bCs/>
              <w:i w:val="0"/>
              <w:szCs w:val="20"/>
            </w:rPr>
            <w:t>Relevant coursework (expected):</w:t>
          </w:r>
          <w:r w:rsidR="00CC6EBF" w:rsidRPr="00016600">
            <w:rPr>
              <w:b/>
              <w:bCs/>
              <w:i w:val="0"/>
              <w:szCs w:val="20"/>
            </w:rPr>
            <w:t xml:space="preserve"> </w:t>
          </w:r>
          <w:r w:rsidR="00CC6EBF" w:rsidRPr="00016600">
            <w:rPr>
              <w:i w:val="0"/>
              <w:szCs w:val="20"/>
            </w:rPr>
            <w:t>Algorithmic Trading, Capital Markets, Currency Markets, Numerical Methods, Stochastic Processes, Regression, Computational Finance, Financial Trading</w:t>
          </w:r>
          <w:r w:rsidR="0013181C">
            <w:rPr>
              <w:i w:val="0"/>
              <w:szCs w:val="20"/>
            </w:rPr>
            <w:t>, Global Markets, International Markets</w:t>
          </w:r>
        </w:p>
      </w:sdtContent>
    </w:sdt>
    <w:p w14:paraId="11D54883" w14:textId="77777777" w:rsidR="00016600" w:rsidRPr="00016600" w:rsidRDefault="00016600" w:rsidP="00CE1149">
      <w:pPr>
        <w:pStyle w:val="Collegeinfo"/>
        <w:spacing w:line="240" w:lineRule="auto"/>
        <w:rPr>
          <w:i w:val="0"/>
          <w:sz w:val="4"/>
          <w:szCs w:val="4"/>
        </w:rPr>
      </w:pPr>
    </w:p>
    <w:p w14:paraId="2BD5FC09" w14:textId="2E3E5512" w:rsidR="007A4659" w:rsidRPr="00016600" w:rsidRDefault="00000000" w:rsidP="00F54F00">
      <w:pPr>
        <w:pStyle w:val="Collegeinfo"/>
        <w:tabs>
          <w:tab w:val="right" w:pos="10800"/>
        </w:tabs>
        <w:spacing w:line="240" w:lineRule="auto"/>
        <w:rPr>
          <w:b/>
          <w:bCs/>
          <w:i w:val="0"/>
          <w:szCs w:val="20"/>
        </w:rPr>
      </w:pPr>
      <w:sdt>
        <w:sdtPr>
          <w:rPr>
            <w:b/>
            <w:bCs/>
            <w:i w:val="0"/>
            <w:szCs w:val="20"/>
          </w:rPr>
          <w:id w:val="-489098067"/>
          <w:placeholder>
            <w:docPart w:val="AD298F82C26F47EEA92C904BDA278E14"/>
          </w:placeholder>
          <w15:appearance w15:val="hidden"/>
        </w:sdtPr>
        <w:sdtContent>
          <w:r w:rsidR="0092056F" w:rsidRPr="00016600">
            <w:rPr>
              <w:b/>
              <w:bCs/>
              <w:i w:val="0"/>
              <w:szCs w:val="20"/>
            </w:rPr>
            <w:t>B. Eng. in</w:t>
          </w:r>
          <w:r w:rsidR="007A4659" w:rsidRPr="00016600">
            <w:rPr>
              <w:b/>
              <w:bCs/>
              <w:i w:val="0"/>
              <w:szCs w:val="20"/>
            </w:rPr>
            <w:t xml:space="preserve"> Aerospace Engineering</w:t>
          </w:r>
          <w:r w:rsidR="00631B4E">
            <w:rPr>
              <w:b/>
              <w:bCs/>
              <w:i w:val="0"/>
              <w:szCs w:val="20"/>
            </w:rPr>
            <w:t>,</w:t>
          </w:r>
          <w:r w:rsidR="007A4659" w:rsidRPr="00016600">
            <w:rPr>
              <w:b/>
              <w:bCs/>
              <w:i w:val="0"/>
              <w:szCs w:val="20"/>
            </w:rPr>
            <w:t xml:space="preserve"> </w:t>
          </w:r>
          <w:r w:rsidR="00631B4E">
            <w:rPr>
              <w:b/>
              <w:bCs/>
              <w:i w:val="0"/>
              <w:szCs w:val="20"/>
            </w:rPr>
            <w:t xml:space="preserve">Minors in </w:t>
          </w:r>
          <w:r w:rsidR="007A4659" w:rsidRPr="00016600">
            <w:rPr>
              <w:b/>
              <w:bCs/>
              <w:i w:val="0"/>
              <w:szCs w:val="20"/>
            </w:rPr>
            <w:t xml:space="preserve">Computer Science and Math </w:t>
          </w:r>
          <w:r w:rsidR="002D76F6" w:rsidRPr="00016600">
            <w:rPr>
              <w:b/>
              <w:bCs/>
              <w:i w:val="0"/>
              <w:szCs w:val="20"/>
            </w:rPr>
            <w:tab/>
          </w:r>
          <w:r w:rsidR="0092056F" w:rsidRPr="00016600">
            <w:rPr>
              <w:b/>
              <w:bCs/>
              <w:i w:val="0"/>
              <w:szCs w:val="20"/>
            </w:rPr>
            <w:t>08/2020</w:t>
          </w:r>
          <w:r w:rsidR="00E616AB">
            <w:rPr>
              <w:b/>
              <w:bCs/>
              <w:i w:val="0"/>
              <w:szCs w:val="20"/>
            </w:rPr>
            <w:t xml:space="preserve"> </w:t>
          </w:r>
          <w:r w:rsidR="0092056F" w:rsidRPr="00016600">
            <w:rPr>
              <w:b/>
              <w:bCs/>
              <w:i w:val="0"/>
              <w:szCs w:val="20"/>
            </w:rPr>
            <w:t>-</w:t>
          </w:r>
          <w:r w:rsidR="00E616AB">
            <w:rPr>
              <w:b/>
              <w:bCs/>
              <w:i w:val="0"/>
              <w:szCs w:val="20"/>
            </w:rPr>
            <w:t xml:space="preserve"> </w:t>
          </w:r>
          <w:r w:rsidR="0092056F" w:rsidRPr="00016600">
            <w:rPr>
              <w:b/>
              <w:bCs/>
              <w:i w:val="0"/>
              <w:szCs w:val="20"/>
            </w:rPr>
            <w:t>05/2024</w:t>
          </w:r>
        </w:sdtContent>
      </w:sdt>
    </w:p>
    <w:p w14:paraId="4B329FDD" w14:textId="1A4D69C6" w:rsidR="007A4659" w:rsidRPr="00016600" w:rsidRDefault="00000000" w:rsidP="00CE1149">
      <w:pPr>
        <w:pStyle w:val="Collegeinfo"/>
        <w:spacing w:line="240" w:lineRule="auto"/>
        <w:ind w:left="2250" w:hanging="1890"/>
        <w:rPr>
          <w:i w:val="0"/>
          <w:szCs w:val="20"/>
        </w:rPr>
      </w:pPr>
      <w:sdt>
        <w:sdtPr>
          <w:rPr>
            <w:b/>
            <w:bCs/>
            <w:i w:val="0"/>
            <w:szCs w:val="20"/>
          </w:rPr>
          <w:id w:val="1524516066"/>
          <w:placeholder>
            <w:docPart w:val="1F355C80AF5D42E4837D77B7AB98622C"/>
          </w:placeholder>
          <w15:appearance w15:val="hidden"/>
        </w:sdtPr>
        <w:sdtContent>
          <w:r w:rsidR="0092056F" w:rsidRPr="00016600">
            <w:rPr>
              <w:b/>
              <w:bCs/>
              <w:i w:val="0"/>
              <w:szCs w:val="20"/>
            </w:rPr>
            <w:t>Relevant coursework:</w:t>
          </w:r>
        </w:sdtContent>
      </w:sdt>
      <w:r w:rsidR="007A4659" w:rsidRPr="00016600">
        <w:rPr>
          <w:i w:val="0"/>
          <w:szCs w:val="20"/>
        </w:rPr>
        <w:t xml:space="preserve"> Algorithms and Data Structures, Probability, Multivariable </w:t>
      </w:r>
      <w:r w:rsidR="00830F5A" w:rsidRPr="00016600">
        <w:rPr>
          <w:i w:val="0"/>
          <w:szCs w:val="20"/>
        </w:rPr>
        <w:t>Calculus, Differential</w:t>
      </w:r>
      <w:r w:rsidR="007A4659" w:rsidRPr="00016600">
        <w:rPr>
          <w:i w:val="0"/>
          <w:szCs w:val="20"/>
        </w:rPr>
        <w:t xml:space="preserve"> </w:t>
      </w:r>
      <w:r w:rsidR="00830F5A" w:rsidRPr="00016600">
        <w:rPr>
          <w:i w:val="0"/>
          <w:szCs w:val="20"/>
        </w:rPr>
        <w:t xml:space="preserve">Equations, </w:t>
      </w:r>
    </w:p>
    <w:p w14:paraId="4A5F8634" w14:textId="21FEDF34" w:rsidR="0092056F" w:rsidRPr="00631B4E" w:rsidRDefault="00DC33A3" w:rsidP="00631B4E">
      <w:pPr>
        <w:pStyle w:val="Collegeinfo"/>
        <w:spacing w:line="240" w:lineRule="auto"/>
        <w:ind w:left="2250" w:hanging="1890"/>
        <w:rPr>
          <w:i w:val="0"/>
          <w:szCs w:val="20"/>
        </w:rPr>
      </w:pPr>
      <w:r w:rsidRPr="00016600">
        <w:rPr>
          <w:i w:val="0"/>
          <w:szCs w:val="20"/>
        </w:rPr>
        <w:t>Machine Learning, Financial Mathematics</w:t>
      </w:r>
    </w:p>
    <w:tbl>
      <w:tblPr>
        <w:tblW w:w="10811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811"/>
      </w:tblGrid>
      <w:tr w:rsidR="0092056F" w:rsidRPr="00016600" w14:paraId="3650DF59" w14:textId="77777777" w:rsidTr="00CE1149">
        <w:trPr>
          <w:trHeight w:val="342"/>
        </w:trPr>
        <w:tc>
          <w:tcPr>
            <w:tcW w:w="10811" w:type="dxa"/>
          </w:tcPr>
          <w:p w14:paraId="134417C7" w14:textId="608F5E3D" w:rsidR="0092056F" w:rsidRPr="00315F8D" w:rsidRDefault="00000000" w:rsidP="00B2015C">
            <w:pPr>
              <w:pStyle w:val="Heading2"/>
              <w:spacing w:before="120" w:after="0" w:line="240" w:lineRule="auto"/>
              <w:ind w:right="84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-616756154"/>
                <w:placeholder>
                  <w:docPart w:val="1695E7BB5D4342FAB48415FE9DB1B49A"/>
                </w:placeholder>
                <w15:appearance w15:val="hidden"/>
              </w:sdtPr>
              <w:sdtContent>
                <w:r w:rsidR="0092056F" w:rsidRPr="00315F8D">
                  <w:rPr>
                    <w:b/>
                    <w:bCs/>
                    <w:sz w:val="22"/>
                    <w:szCs w:val="22"/>
                  </w:rPr>
                  <w:t>Skills</w:t>
                </w:r>
              </w:sdtContent>
            </w:sdt>
            <w:r w:rsidR="0092056F" w:rsidRPr="00315F8D">
              <w:rPr>
                <w:b/>
                <w:bCs/>
                <w:sz w:val="22"/>
                <w:szCs w:val="22"/>
              </w:rPr>
              <w:t xml:space="preserve"> </w:t>
            </w:r>
            <w:r w:rsidR="00671E15" w:rsidRPr="00315F8D">
              <w:rPr>
                <w:b/>
                <w:bCs/>
                <w:sz w:val="22"/>
                <w:szCs w:val="22"/>
              </w:rPr>
              <w:t xml:space="preserve">And Programming Languages </w:t>
            </w:r>
          </w:p>
        </w:tc>
      </w:tr>
    </w:tbl>
    <w:p w14:paraId="2E04A601" w14:textId="77777777" w:rsidR="00671E15" w:rsidRDefault="00671E15" w:rsidP="002C2E04">
      <w:pPr>
        <w:pStyle w:val="Collegeinfo"/>
        <w:spacing w:line="240" w:lineRule="auto"/>
        <w:ind w:left="86"/>
        <w:rPr>
          <w:b/>
          <w:i w:val="0"/>
          <w:szCs w:val="20"/>
        </w:rPr>
      </w:pPr>
    </w:p>
    <w:p w14:paraId="2D00FB12" w14:textId="18F4E66D" w:rsidR="00671E15" w:rsidRDefault="009A7A0D" w:rsidP="002C2E04">
      <w:pPr>
        <w:pStyle w:val="Collegeinfo"/>
        <w:spacing w:line="240" w:lineRule="auto"/>
        <w:ind w:left="86"/>
        <w:rPr>
          <w:b/>
          <w:bCs/>
          <w:i w:val="0"/>
          <w:szCs w:val="20"/>
        </w:rPr>
      </w:pPr>
      <w:r w:rsidRPr="00016600">
        <w:rPr>
          <w:b/>
          <w:bCs/>
          <w:i w:val="0"/>
          <w:szCs w:val="20"/>
        </w:rPr>
        <w:t xml:space="preserve">Relevant </w:t>
      </w:r>
      <w:r w:rsidR="00671E15" w:rsidRPr="00016600">
        <w:rPr>
          <w:b/>
          <w:i w:val="0"/>
          <w:szCs w:val="20"/>
        </w:rPr>
        <w:t xml:space="preserve">Skills: </w:t>
      </w:r>
      <w:r w:rsidR="00671E15" w:rsidRPr="00016600">
        <w:rPr>
          <w:bCs/>
          <w:i w:val="0"/>
          <w:szCs w:val="20"/>
        </w:rPr>
        <w:t>Differential Equations, Mathematical/Financial Modelling, Machine Learning, Financial Analysis</w:t>
      </w:r>
      <w:r w:rsidR="00671E15">
        <w:rPr>
          <w:bCs/>
          <w:i w:val="0"/>
          <w:szCs w:val="20"/>
        </w:rPr>
        <w:t xml:space="preserve">, </w:t>
      </w:r>
      <w:r w:rsidR="0020040B">
        <w:rPr>
          <w:bCs/>
          <w:i w:val="0"/>
          <w:szCs w:val="20"/>
        </w:rPr>
        <w:t xml:space="preserve">Grit, Independent/Guided Research, Punctual Presentations, Decisive Leadership, Group Cooperation and Adaptivity </w:t>
      </w:r>
    </w:p>
    <w:p w14:paraId="42ADF508" w14:textId="77777777" w:rsidR="00980A00" w:rsidRDefault="0092056F" w:rsidP="00671E15">
      <w:pPr>
        <w:pStyle w:val="Collegeinfo"/>
        <w:spacing w:line="240" w:lineRule="auto"/>
        <w:ind w:left="86"/>
        <w:rPr>
          <w:rStyle w:val="NotBold"/>
          <w:b w:val="0"/>
          <w:bCs w:val="0"/>
          <w:i w:val="0"/>
          <w:szCs w:val="20"/>
        </w:rPr>
      </w:pPr>
      <w:r w:rsidRPr="0036573D">
        <w:rPr>
          <w:b/>
          <w:bCs/>
          <w:i w:val="0"/>
          <w:szCs w:val="20"/>
        </w:rPr>
        <w:t xml:space="preserve">Programming </w:t>
      </w:r>
      <w:r w:rsidR="007A4659" w:rsidRPr="0036573D">
        <w:rPr>
          <w:b/>
          <w:bCs/>
          <w:i w:val="0"/>
          <w:szCs w:val="20"/>
        </w:rPr>
        <w:t>Languages:</w:t>
      </w:r>
      <w:r w:rsidR="007A4659" w:rsidRPr="0036573D">
        <w:rPr>
          <w:i w:val="0"/>
          <w:szCs w:val="20"/>
        </w:rPr>
        <w:t xml:space="preserve"> </w:t>
      </w:r>
      <w:sdt>
        <w:sdtPr>
          <w:rPr>
            <w:rStyle w:val="NotBold"/>
            <w:b w:val="0"/>
            <w:bCs w:val="0"/>
            <w:i w:val="0"/>
            <w:szCs w:val="20"/>
          </w:rPr>
          <w:id w:val="237139339"/>
          <w:placeholder>
            <w:docPart w:val="401E729D10BA464D95408C7720C87886"/>
          </w:placeholder>
          <w15:appearance w15:val="hidden"/>
        </w:sdtPr>
        <w:sdtContent>
          <w:r w:rsidR="007A4659" w:rsidRPr="0036573D">
            <w:rPr>
              <w:rStyle w:val="NotBold"/>
              <w:b w:val="0"/>
              <w:bCs w:val="0"/>
              <w:i w:val="0"/>
              <w:szCs w:val="20"/>
            </w:rPr>
            <w:t>C++</w:t>
          </w:r>
          <w:r w:rsidR="00E47D50" w:rsidRPr="0036573D">
            <w:rPr>
              <w:rStyle w:val="NotBold"/>
              <w:b w:val="0"/>
              <w:bCs w:val="0"/>
              <w:i w:val="0"/>
              <w:szCs w:val="20"/>
            </w:rPr>
            <w:t xml:space="preserve"> (</w:t>
          </w:r>
          <w:r w:rsidR="00475FFB" w:rsidRPr="0036573D">
            <w:rPr>
              <w:rStyle w:val="NotBold"/>
              <w:b w:val="0"/>
              <w:bCs w:val="0"/>
              <w:i w:val="0"/>
              <w:szCs w:val="20"/>
            </w:rPr>
            <w:t>4</w:t>
          </w:r>
          <w:r w:rsidR="00E47D50" w:rsidRPr="0036573D">
            <w:rPr>
              <w:rStyle w:val="NotBold"/>
              <w:b w:val="0"/>
              <w:bCs w:val="0"/>
              <w:i w:val="0"/>
              <w:szCs w:val="20"/>
            </w:rPr>
            <w:t xml:space="preserve"> years)</w:t>
          </w:r>
          <w:r w:rsidR="007A4659" w:rsidRPr="0036573D">
            <w:rPr>
              <w:rStyle w:val="NotBold"/>
              <w:b w:val="0"/>
              <w:bCs w:val="0"/>
              <w:i w:val="0"/>
              <w:szCs w:val="20"/>
            </w:rPr>
            <w:t>, Python</w:t>
          </w:r>
          <w:r w:rsidR="00E47D50" w:rsidRPr="0036573D">
            <w:rPr>
              <w:rStyle w:val="NotBold"/>
              <w:b w:val="0"/>
              <w:bCs w:val="0"/>
              <w:i w:val="0"/>
              <w:szCs w:val="20"/>
            </w:rPr>
            <w:t xml:space="preserve"> (</w:t>
          </w:r>
          <w:r w:rsidR="00475FFB" w:rsidRPr="0036573D">
            <w:rPr>
              <w:rStyle w:val="NotBold"/>
              <w:b w:val="0"/>
              <w:bCs w:val="0"/>
              <w:i w:val="0"/>
              <w:szCs w:val="20"/>
            </w:rPr>
            <w:t>5</w:t>
          </w:r>
          <w:r w:rsidR="00E47D50" w:rsidRPr="0036573D">
            <w:rPr>
              <w:rStyle w:val="NotBold"/>
              <w:b w:val="0"/>
              <w:bCs w:val="0"/>
              <w:i w:val="0"/>
              <w:szCs w:val="20"/>
            </w:rPr>
            <w:t xml:space="preserve"> years)</w:t>
          </w:r>
          <w:r w:rsidR="007A4659" w:rsidRPr="0036573D">
            <w:rPr>
              <w:rStyle w:val="NotBold"/>
              <w:b w:val="0"/>
              <w:bCs w:val="0"/>
              <w:i w:val="0"/>
              <w:szCs w:val="20"/>
            </w:rPr>
            <w:t xml:space="preserve">, </w:t>
          </w:r>
          <w:r w:rsidRPr="0036573D">
            <w:rPr>
              <w:rStyle w:val="NotBold"/>
              <w:b w:val="0"/>
              <w:bCs w:val="0"/>
              <w:i w:val="0"/>
              <w:szCs w:val="20"/>
            </w:rPr>
            <w:t>MATLAB</w:t>
          </w:r>
          <w:r w:rsidR="00475FFB" w:rsidRPr="0036573D">
            <w:rPr>
              <w:rStyle w:val="NotBold"/>
              <w:b w:val="0"/>
              <w:bCs w:val="0"/>
              <w:i w:val="0"/>
              <w:szCs w:val="20"/>
            </w:rPr>
            <w:t xml:space="preserve"> (3 years)</w:t>
          </w:r>
          <w:r w:rsidR="00631B4E" w:rsidRPr="00631B4E">
            <w:rPr>
              <w:b/>
              <w:i w:val="0"/>
              <w:szCs w:val="20"/>
            </w:rPr>
            <w:t xml:space="preserve"> </w:t>
          </w:r>
          <w:r w:rsidR="00631B4E">
            <w:rPr>
              <w:b/>
              <w:i w:val="0"/>
              <w:szCs w:val="20"/>
            </w:rPr>
            <w:tab/>
          </w:r>
          <w:r w:rsidR="00631B4E">
            <w:rPr>
              <w:b/>
              <w:i w:val="0"/>
              <w:szCs w:val="20"/>
            </w:rPr>
            <w:tab/>
          </w:r>
          <w:r w:rsidR="00631B4E">
            <w:rPr>
              <w:b/>
              <w:i w:val="0"/>
              <w:szCs w:val="20"/>
            </w:rPr>
            <w:tab/>
          </w:r>
          <w:r w:rsidR="00631B4E">
            <w:rPr>
              <w:b/>
              <w:i w:val="0"/>
              <w:szCs w:val="20"/>
            </w:rPr>
            <w:tab/>
            <w:t xml:space="preserve">              </w:t>
          </w:r>
        </w:sdtContent>
      </w:sdt>
    </w:p>
    <w:tbl>
      <w:tblPr>
        <w:tblW w:w="10811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811"/>
      </w:tblGrid>
      <w:tr w:rsidR="00671E15" w:rsidRPr="00016600" w14:paraId="39E79D13" w14:textId="77777777" w:rsidTr="00736977">
        <w:trPr>
          <w:trHeight w:val="342"/>
        </w:trPr>
        <w:tc>
          <w:tcPr>
            <w:tcW w:w="10811" w:type="dxa"/>
            <w:tcBorders>
              <w:bottom w:val="single" w:sz="4" w:space="0" w:color="auto"/>
            </w:tcBorders>
          </w:tcPr>
          <w:p w14:paraId="53107865" w14:textId="4B18DC88" w:rsidR="00671E15" w:rsidRPr="00315F8D" w:rsidRDefault="00000000" w:rsidP="00736977">
            <w:pPr>
              <w:pStyle w:val="Heading2"/>
              <w:spacing w:before="120" w:after="0" w:line="240" w:lineRule="auto"/>
              <w:ind w:left="-16" w:right="84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-1155759269"/>
                <w:placeholder>
                  <w:docPart w:val="7A9229ACA9794D9F9A9201C01E7495F8"/>
                </w:placeholder>
                <w15:appearance w15:val="hidden"/>
              </w:sdtPr>
              <w:sdtContent>
                <w:r w:rsidR="008E42C2" w:rsidRPr="00315F8D">
                  <w:rPr>
                    <w:b/>
                    <w:bCs/>
                    <w:sz w:val="22"/>
                    <w:szCs w:val="22"/>
                  </w:rPr>
                  <w:t>Experiences and Employment</w:t>
                </w:r>
              </w:sdtContent>
            </w:sdt>
            <w:r w:rsidR="00671E15" w:rsidRPr="00315F8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340"/>
      </w:tblGrid>
      <w:tr w:rsidR="00CB267B" w:rsidRPr="00016600" w14:paraId="7EC8E641" w14:textId="77777777" w:rsidTr="00736977">
        <w:trPr>
          <w:trHeight w:val="70"/>
        </w:trPr>
        <w:tc>
          <w:tcPr>
            <w:tcW w:w="8640" w:type="dxa"/>
          </w:tcPr>
          <w:p w14:paraId="3B6681CD" w14:textId="77777777" w:rsidR="00CB267B" w:rsidRPr="00CB267B" w:rsidRDefault="00CB267B" w:rsidP="00736977">
            <w:pPr>
              <w:tabs>
                <w:tab w:val="left" w:pos="2293"/>
              </w:tabs>
              <w:rPr>
                <w:szCs w:val="20"/>
              </w:rPr>
            </w:pPr>
          </w:p>
          <w:p w14:paraId="668E7BC0" w14:textId="7A993099" w:rsidR="00CB267B" w:rsidRPr="00016600" w:rsidRDefault="00CB267B" w:rsidP="00736977">
            <w:pPr>
              <w:rPr>
                <w:szCs w:val="20"/>
              </w:rPr>
            </w:pPr>
            <w:r>
              <w:rPr>
                <w:spacing w:val="-2"/>
              </w:rPr>
              <w:t>Visual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Augment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Stock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Tracking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Tool</w:t>
            </w:r>
            <w:r w:rsidR="00E616AB">
              <w:rPr>
                <w:spacing w:val="-4"/>
              </w:rPr>
              <w:t xml:space="preserve">, </w:t>
            </w:r>
            <w:r w:rsidR="00E616AB">
              <w:rPr>
                <w:spacing w:val="-2"/>
              </w:rPr>
              <w:t>Independent Project (Python)</w:t>
            </w:r>
          </w:p>
        </w:tc>
        <w:tc>
          <w:tcPr>
            <w:tcW w:w="2340" w:type="dxa"/>
          </w:tcPr>
          <w:sdt>
            <w:sdtPr>
              <w:rPr>
                <w:szCs w:val="20"/>
              </w:rPr>
              <w:id w:val="1858001160"/>
              <w:placeholder>
                <w:docPart w:val="E1BC05A592264BDCBE4B57E7CB7999E1"/>
              </w:placeholder>
              <w15:appearance w15:val="hidden"/>
            </w:sdtPr>
            <w:sdtContent>
              <w:p w14:paraId="032E6346" w14:textId="77777777" w:rsidR="00CB267B" w:rsidRDefault="00CB267B" w:rsidP="00736977">
                <w:pPr>
                  <w:jc w:val="right"/>
                  <w:rPr>
                    <w:szCs w:val="20"/>
                  </w:rPr>
                </w:pPr>
              </w:p>
              <w:p w14:paraId="25A324D6" w14:textId="611110ED" w:rsidR="00CB267B" w:rsidRPr="00016600" w:rsidRDefault="00CB267B" w:rsidP="00736977">
                <w:pPr>
                  <w:jc w:val="right"/>
                  <w:rPr>
                    <w:szCs w:val="20"/>
                  </w:rPr>
                </w:pPr>
                <w:r w:rsidRPr="00016600">
                  <w:rPr>
                    <w:szCs w:val="20"/>
                  </w:rPr>
                  <w:t>0</w:t>
                </w:r>
                <w:r>
                  <w:rPr>
                    <w:szCs w:val="20"/>
                  </w:rPr>
                  <w:t>6</w:t>
                </w:r>
                <w:r w:rsidRPr="00016600">
                  <w:rPr>
                    <w:szCs w:val="20"/>
                  </w:rPr>
                  <w:t>/202</w:t>
                </w:r>
                <w:r>
                  <w:rPr>
                    <w:szCs w:val="20"/>
                  </w:rPr>
                  <w:t>4</w:t>
                </w:r>
                <w:r w:rsidRPr="00016600">
                  <w:rPr>
                    <w:szCs w:val="20"/>
                  </w:rPr>
                  <w:t xml:space="preserve"> - 0</w:t>
                </w:r>
                <w:r>
                  <w:rPr>
                    <w:szCs w:val="20"/>
                  </w:rPr>
                  <w:t>7</w:t>
                </w:r>
                <w:r w:rsidRPr="00016600">
                  <w:rPr>
                    <w:szCs w:val="20"/>
                  </w:rPr>
                  <w:t>/202</w:t>
                </w:r>
                <w:r>
                  <w:rPr>
                    <w:szCs w:val="20"/>
                  </w:rPr>
                  <w:t>4</w:t>
                </w:r>
              </w:p>
            </w:sdtContent>
          </w:sdt>
        </w:tc>
      </w:tr>
    </w:tbl>
    <w:sdt>
      <w:sdtPr>
        <w:rPr>
          <w:szCs w:val="20"/>
        </w:rPr>
        <w:id w:val="-98029582"/>
        <w:placeholder>
          <w:docPart w:val="27E6706098344E9EA2323761A52818C8"/>
        </w:placeholder>
        <w15:appearance w15:val="hidden"/>
      </w:sdtPr>
      <w:sdtContent>
        <w:p w14:paraId="7897293B" w14:textId="1E1D9699" w:rsidR="00E616AB" w:rsidRPr="00E616AB" w:rsidRDefault="00EC6B64" w:rsidP="00EC6B64">
          <w:pPr>
            <w:pStyle w:val="ListBullet"/>
            <w:numPr>
              <w:ilvl w:val="0"/>
              <w:numId w:val="0"/>
            </w:numPr>
            <w:spacing w:after="120" w:line="240" w:lineRule="auto"/>
            <w:rPr>
              <w:szCs w:val="20"/>
            </w:rPr>
          </w:pPr>
          <w:r>
            <w:rPr>
              <w:szCs w:val="20"/>
            </w:rPr>
            <w:t xml:space="preserve">  </w:t>
          </w:r>
          <w:r w:rsidR="00E616AB" w:rsidRPr="00E616AB">
            <w:rPr>
              <w:szCs w:val="20"/>
              <w:u w:val="single"/>
            </w:rPr>
            <w:t>https://github.com/dawangan/Stock_Tracker_App_InDev</w:t>
          </w:r>
          <w:r w:rsidR="00E616AB" w:rsidRPr="00E616AB">
            <w:rPr>
              <w:szCs w:val="20"/>
            </w:rPr>
            <w:t xml:space="preserve"> </w:t>
          </w:r>
        </w:p>
        <w:p w14:paraId="0386D783" w14:textId="543B637E" w:rsidR="00CB267B" w:rsidRDefault="00EC6B64" w:rsidP="00CB267B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 xml:space="preserve">Implemented </w:t>
          </w:r>
          <w:r w:rsidR="00CB267B">
            <w:rPr>
              <w:szCs w:val="20"/>
            </w:rPr>
            <w:t xml:space="preserve">a stock recommendation </w:t>
          </w:r>
          <w:r>
            <w:rPr>
              <w:szCs w:val="20"/>
            </w:rPr>
            <w:t xml:space="preserve">program </w:t>
          </w:r>
          <w:r w:rsidR="00CB267B">
            <w:rPr>
              <w:szCs w:val="20"/>
            </w:rPr>
            <w:t xml:space="preserve">to create a portfolio based on a user’s preferences for </w:t>
          </w:r>
          <w:r>
            <w:rPr>
              <w:szCs w:val="20"/>
            </w:rPr>
            <w:t>various metrics</w:t>
          </w:r>
          <w:r w:rsidR="00CB267B">
            <w:rPr>
              <w:szCs w:val="20"/>
            </w:rPr>
            <w:t xml:space="preserve"> </w:t>
          </w:r>
        </w:p>
        <w:p w14:paraId="72A73252" w14:textId="71C3D3D4" w:rsidR="00CB267B" w:rsidRDefault="00EC6B64" w:rsidP="00CB267B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Developed</w:t>
          </w:r>
          <w:r w:rsidR="00CB267B">
            <w:rPr>
              <w:szCs w:val="20"/>
            </w:rPr>
            <w:t xml:space="preserve"> a UI for graphing in PyQt5 to compare metrics of recommended stocks to an existing portfolio </w:t>
          </w:r>
        </w:p>
        <w:p w14:paraId="4B8213A5" w14:textId="4E6AB9AB" w:rsidR="00E4091D" w:rsidRPr="00E616AB" w:rsidRDefault="00CB267B" w:rsidP="00E616AB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Will pitch</w:t>
          </w:r>
          <w:r w:rsidR="00331A1A">
            <w:rPr>
              <w:szCs w:val="20"/>
            </w:rPr>
            <w:t xml:space="preserve"> this</w:t>
          </w:r>
          <w:r>
            <w:rPr>
              <w:szCs w:val="20"/>
            </w:rPr>
            <w:t xml:space="preserve"> platform</w:t>
          </w:r>
          <w:r w:rsidR="00331A1A">
            <w:rPr>
              <w:szCs w:val="20"/>
            </w:rPr>
            <w:t xml:space="preserve"> for funding</w:t>
          </w:r>
          <w:r>
            <w:rPr>
              <w:szCs w:val="20"/>
            </w:rPr>
            <w:t xml:space="preserve"> with</w:t>
          </w:r>
          <w:r w:rsidR="00331A1A">
            <w:rPr>
              <w:szCs w:val="20"/>
            </w:rPr>
            <w:t xml:space="preserve"> the</w:t>
          </w:r>
          <w:r>
            <w:rPr>
              <w:szCs w:val="20"/>
            </w:rPr>
            <w:t xml:space="preserve"> University of Michigan’s Entrepreneurship Leadership </w:t>
          </w:r>
          <w:r w:rsidR="00331A1A">
            <w:rPr>
              <w:szCs w:val="20"/>
            </w:rPr>
            <w:t>P</w:t>
          </w:r>
          <w:r>
            <w:rPr>
              <w:szCs w:val="20"/>
            </w:rPr>
            <w:t xml:space="preserve">rogram and expect further development with </w:t>
          </w:r>
          <w:r w:rsidR="0074727A">
            <w:rPr>
              <w:szCs w:val="20"/>
            </w:rPr>
            <w:t xml:space="preserve">the </w:t>
          </w:r>
          <w:r>
            <w:rPr>
              <w:szCs w:val="20"/>
            </w:rPr>
            <w:t>Michigan Finance and Mathematics Society</w:t>
          </w:r>
        </w:p>
      </w:sdtContent>
    </w:sdt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2340"/>
      </w:tblGrid>
      <w:tr w:rsidR="00CB267B" w:rsidRPr="00016600" w14:paraId="038097F3" w14:textId="77777777" w:rsidTr="00736977">
        <w:trPr>
          <w:trHeight w:val="70"/>
        </w:trPr>
        <w:tc>
          <w:tcPr>
            <w:tcW w:w="8640" w:type="dxa"/>
          </w:tcPr>
          <w:p w14:paraId="5CB1512B" w14:textId="432EEF25" w:rsidR="00CB267B" w:rsidRPr="00016600" w:rsidRDefault="00CB267B" w:rsidP="00736977">
            <w:pPr>
              <w:rPr>
                <w:szCs w:val="20"/>
              </w:rPr>
            </w:pPr>
            <w:r w:rsidRPr="00016600">
              <w:rPr>
                <w:szCs w:val="20"/>
              </w:rPr>
              <w:t xml:space="preserve">Trading Strategies and Sentiment Analysis </w:t>
            </w:r>
            <w:r w:rsidR="00331A1A">
              <w:rPr>
                <w:szCs w:val="20"/>
              </w:rPr>
              <w:t xml:space="preserve">Independent </w:t>
            </w:r>
            <w:r w:rsidRPr="00016600">
              <w:rPr>
                <w:szCs w:val="20"/>
              </w:rPr>
              <w:t>Study</w:t>
            </w:r>
            <w:r w:rsidR="00331A1A">
              <w:rPr>
                <w:szCs w:val="20"/>
              </w:rPr>
              <w:t xml:space="preserve"> </w:t>
            </w:r>
            <w:r w:rsidRPr="00016600">
              <w:rPr>
                <w:szCs w:val="20"/>
              </w:rPr>
              <w:t>(Python)</w:t>
            </w:r>
          </w:p>
        </w:tc>
        <w:tc>
          <w:tcPr>
            <w:tcW w:w="2340" w:type="dxa"/>
          </w:tcPr>
          <w:sdt>
            <w:sdtPr>
              <w:rPr>
                <w:szCs w:val="20"/>
              </w:rPr>
              <w:id w:val="39562910"/>
              <w:placeholder>
                <w:docPart w:val="6420698596CA4B9DB870EB411FF57F3E"/>
              </w:placeholder>
              <w15:appearance w15:val="hidden"/>
            </w:sdtPr>
            <w:sdtContent>
              <w:p w14:paraId="6DDAF1F1" w14:textId="2EAEBE93" w:rsidR="00CB267B" w:rsidRPr="00016600" w:rsidRDefault="00CB267B" w:rsidP="00CB267B">
                <w:pPr>
                  <w:jc w:val="right"/>
                  <w:rPr>
                    <w:szCs w:val="20"/>
                  </w:rPr>
                </w:pPr>
                <w:r w:rsidRPr="00016600">
                  <w:rPr>
                    <w:szCs w:val="20"/>
                  </w:rPr>
                  <w:t>0</w:t>
                </w:r>
                <w:r>
                  <w:rPr>
                    <w:szCs w:val="20"/>
                  </w:rPr>
                  <w:t>1</w:t>
                </w:r>
                <w:r w:rsidRPr="00016600">
                  <w:rPr>
                    <w:szCs w:val="20"/>
                  </w:rPr>
                  <w:t>/202</w:t>
                </w:r>
                <w:r>
                  <w:rPr>
                    <w:szCs w:val="20"/>
                  </w:rPr>
                  <w:t>4</w:t>
                </w:r>
                <w:r w:rsidRPr="00016600">
                  <w:rPr>
                    <w:szCs w:val="20"/>
                  </w:rPr>
                  <w:t xml:space="preserve"> - 0</w:t>
                </w:r>
                <w:r>
                  <w:rPr>
                    <w:szCs w:val="20"/>
                  </w:rPr>
                  <w:t>5</w:t>
                </w:r>
                <w:r w:rsidRPr="00016600">
                  <w:rPr>
                    <w:szCs w:val="20"/>
                  </w:rPr>
                  <w:t>/202</w:t>
                </w:r>
                <w:r>
                  <w:rPr>
                    <w:szCs w:val="20"/>
                  </w:rPr>
                  <w:t>4</w:t>
                </w:r>
              </w:p>
            </w:sdtContent>
          </w:sdt>
        </w:tc>
      </w:tr>
    </w:tbl>
    <w:sdt>
      <w:sdtPr>
        <w:rPr>
          <w:szCs w:val="20"/>
        </w:rPr>
        <w:id w:val="1961839447"/>
        <w:placeholder>
          <w:docPart w:val="3AACD6E64F2A45738B756079D73D0A23"/>
        </w:placeholder>
        <w15:appearance w15:val="hidden"/>
      </w:sdtPr>
      <w:sdtContent>
        <w:p w14:paraId="3A5753C7" w14:textId="330B3A0A" w:rsidR="00CB267B" w:rsidRDefault="00CB267B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Implemented</w:t>
          </w:r>
          <w:r w:rsidR="00331A1A">
            <w:rPr>
              <w:szCs w:val="20"/>
            </w:rPr>
            <w:t xml:space="preserve"> and evaluated</w:t>
          </w:r>
          <w:r>
            <w:rPr>
              <w:szCs w:val="20"/>
            </w:rPr>
            <w:t xml:space="preserve"> 6 momentum and weighted average trading strategies using </w:t>
          </w:r>
          <w:r w:rsidR="00331A1A">
            <w:rPr>
              <w:szCs w:val="20"/>
            </w:rPr>
            <w:t xml:space="preserve">the </w:t>
          </w:r>
          <w:r>
            <w:rPr>
              <w:szCs w:val="20"/>
            </w:rPr>
            <w:t xml:space="preserve">S&amp;P </w:t>
          </w:r>
          <w:r w:rsidR="00331A1A">
            <w:rPr>
              <w:szCs w:val="20"/>
            </w:rPr>
            <w:t>ticker (SPY)</w:t>
          </w:r>
        </w:p>
        <w:p w14:paraId="539B99F7" w14:textId="20140C00" w:rsidR="00241D09" w:rsidRPr="00016600" w:rsidRDefault="00854A2A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Performed sentiment analysis using roBeRTa on</w:t>
          </w:r>
          <w:r w:rsidR="00241D09" w:rsidRPr="00016600">
            <w:rPr>
              <w:szCs w:val="20"/>
            </w:rPr>
            <w:t xml:space="preserve"> </w:t>
          </w:r>
          <w:r w:rsidR="00D47775" w:rsidRPr="00016600">
            <w:rPr>
              <w:szCs w:val="20"/>
            </w:rPr>
            <w:t xml:space="preserve">30+ news sites’ </w:t>
          </w:r>
          <w:r w:rsidR="00016600">
            <w:rPr>
              <w:szCs w:val="20"/>
            </w:rPr>
            <w:t>articles</w:t>
          </w:r>
          <w:r w:rsidR="00241D09" w:rsidRPr="00016600">
            <w:rPr>
              <w:szCs w:val="20"/>
            </w:rPr>
            <w:t xml:space="preserve"> </w:t>
          </w:r>
          <w:r w:rsidR="002C5BA7" w:rsidRPr="00016600">
            <w:rPr>
              <w:szCs w:val="20"/>
            </w:rPr>
            <w:t>and aligned them with</w:t>
          </w:r>
          <w:r>
            <w:rPr>
              <w:szCs w:val="20"/>
            </w:rPr>
            <w:t xml:space="preserve"> SPY closing prices</w:t>
          </w:r>
        </w:p>
        <w:p w14:paraId="535265F5" w14:textId="432F28BF" w:rsidR="002C5BA7" w:rsidRPr="00016600" w:rsidRDefault="00A23A05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 w:rsidRPr="00016600">
            <w:rPr>
              <w:szCs w:val="20"/>
            </w:rPr>
            <w:t>Using temp scaling and Monte-Carlo dropout,</w:t>
          </w:r>
          <w:r w:rsidR="000B511D">
            <w:rPr>
              <w:szCs w:val="20"/>
            </w:rPr>
            <w:t xml:space="preserve"> </w:t>
          </w:r>
          <w:r w:rsidR="00C4778A" w:rsidRPr="00016600">
            <w:rPr>
              <w:szCs w:val="20"/>
            </w:rPr>
            <w:t>redu</w:t>
          </w:r>
          <w:r w:rsidR="0036573D">
            <w:rPr>
              <w:szCs w:val="20"/>
            </w:rPr>
            <w:t>ced</w:t>
          </w:r>
          <w:r w:rsidR="00C4778A" w:rsidRPr="00016600">
            <w:rPr>
              <w:szCs w:val="20"/>
            </w:rPr>
            <w:t xml:space="preserve"> 90% of</w:t>
          </w:r>
          <w:r w:rsidR="000B511D">
            <w:rPr>
              <w:szCs w:val="20"/>
            </w:rPr>
            <w:t xml:space="preserve"> model</w:t>
          </w:r>
          <w:r w:rsidR="00C4778A" w:rsidRPr="00016600">
            <w:rPr>
              <w:szCs w:val="20"/>
            </w:rPr>
            <w:t xml:space="preserve"> uncertainty</w:t>
          </w:r>
          <w:r w:rsidR="000B511D">
            <w:rPr>
              <w:szCs w:val="20"/>
            </w:rPr>
            <w:t xml:space="preserve"> and improved</w:t>
          </w:r>
          <w:r w:rsidR="0036573D">
            <w:rPr>
              <w:szCs w:val="20"/>
            </w:rPr>
            <w:t xml:space="preserve"> sentiment confidence </w:t>
          </w:r>
        </w:p>
        <w:p w14:paraId="76255333" w14:textId="316AB272" w:rsidR="00671E15" w:rsidRPr="00671E15" w:rsidRDefault="00A02765" w:rsidP="00671E15">
          <w:pPr>
            <w:pStyle w:val="ListBullet"/>
            <w:spacing w:after="120" w:line="240" w:lineRule="auto"/>
            <w:ind w:left="720"/>
            <w:rPr>
              <w:szCs w:val="20"/>
            </w:rPr>
          </w:pPr>
          <w:r w:rsidRPr="00016600">
            <w:rPr>
              <w:szCs w:val="20"/>
            </w:rPr>
            <w:t xml:space="preserve">Concluded </w:t>
          </w:r>
          <w:r w:rsidR="0074727A">
            <w:rPr>
              <w:szCs w:val="20"/>
            </w:rPr>
            <w:t>trading</w:t>
          </w:r>
          <w:r w:rsidRPr="00016600">
            <w:rPr>
              <w:szCs w:val="20"/>
            </w:rPr>
            <w:t xml:space="preserve"> </w:t>
          </w:r>
          <w:r w:rsidR="00241D09" w:rsidRPr="00016600">
            <w:rPr>
              <w:szCs w:val="20"/>
            </w:rPr>
            <w:t xml:space="preserve">algorithms </w:t>
          </w:r>
          <w:r w:rsidRPr="00016600">
            <w:rPr>
              <w:szCs w:val="20"/>
            </w:rPr>
            <w:t>had</w:t>
          </w:r>
          <w:r w:rsidR="0074727A">
            <w:rPr>
              <w:szCs w:val="20"/>
            </w:rPr>
            <w:t>,</w:t>
          </w:r>
          <w:r w:rsidRPr="00016600">
            <w:rPr>
              <w:szCs w:val="20"/>
            </w:rPr>
            <w:t xml:space="preserve"> </w:t>
          </w:r>
          <w:r w:rsidR="00CE17E7" w:rsidRPr="00016600">
            <w:rPr>
              <w:szCs w:val="20"/>
            </w:rPr>
            <w:t>on average</w:t>
          </w:r>
          <w:r w:rsidR="0074727A">
            <w:rPr>
              <w:szCs w:val="20"/>
            </w:rPr>
            <w:t>,</w:t>
          </w:r>
          <w:r w:rsidR="00CE17E7" w:rsidRPr="00016600">
            <w:rPr>
              <w:szCs w:val="20"/>
            </w:rPr>
            <w:t xml:space="preserve"> </w:t>
          </w:r>
          <w:r w:rsidRPr="00016600">
            <w:rPr>
              <w:szCs w:val="20"/>
            </w:rPr>
            <w:t xml:space="preserve">53% higher returns using adjusted sentiment data </w:t>
          </w:r>
          <w:r w:rsidR="00241D09" w:rsidRPr="00016600">
            <w:rPr>
              <w:szCs w:val="20"/>
            </w:rPr>
            <w:t xml:space="preserve"> </w:t>
          </w:r>
        </w:p>
      </w:sdtContent>
    </w:sdt>
    <w:tbl>
      <w:tblPr>
        <w:tblStyle w:val="TableGrid"/>
        <w:tblW w:w="109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340"/>
      </w:tblGrid>
      <w:tr w:rsidR="00016600" w:rsidRPr="00016600" w14:paraId="695B09B1" w14:textId="77777777" w:rsidTr="00671E15">
        <w:trPr>
          <w:trHeight w:val="171"/>
        </w:trPr>
        <w:tc>
          <w:tcPr>
            <w:tcW w:w="8640" w:type="dxa"/>
            <w:tcBorders>
              <w:top w:val="nil"/>
              <w:left w:val="nil"/>
              <w:bottom w:val="nil"/>
            </w:tcBorders>
          </w:tcPr>
          <w:p w14:paraId="444C6335" w14:textId="7BC6519C" w:rsidR="00016600" w:rsidRPr="00016600" w:rsidRDefault="00016600" w:rsidP="0036573D">
            <w:pPr>
              <w:rPr>
                <w:b w:val="0"/>
                <w:bCs/>
                <w:szCs w:val="20"/>
              </w:rPr>
            </w:pPr>
            <w:r w:rsidRPr="00016600">
              <w:rPr>
                <w:szCs w:val="20"/>
              </w:rPr>
              <w:t>Northrop Grumman ICBM Sustainment, Roy, UT - Mechanical Engineering Intern (Python, VBA)</w:t>
            </w: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4186BF05" w14:textId="62E903ED" w:rsidR="00016600" w:rsidRPr="00016600" w:rsidRDefault="00000000" w:rsidP="00F54F00">
            <w:pPr>
              <w:jc w:val="right"/>
              <w:rPr>
                <w:szCs w:val="20"/>
              </w:rPr>
            </w:pPr>
            <w:sdt>
              <w:sdtPr>
                <w:rPr>
                  <w:szCs w:val="20"/>
                </w:rPr>
                <w:id w:val="177940288"/>
                <w:placeholder>
                  <w:docPart w:val="C574601A6F3345AFB8F9E1319844B321"/>
                </w:placeholder>
                <w15:appearance w15:val="hidden"/>
              </w:sdtPr>
              <w:sdtContent>
                <w:r w:rsidR="00016600" w:rsidRPr="00016600">
                  <w:rPr>
                    <w:szCs w:val="20"/>
                  </w:rPr>
                  <w:t>05/2023 - 07/2023</w:t>
                </w:r>
              </w:sdtContent>
            </w:sdt>
          </w:p>
        </w:tc>
      </w:tr>
    </w:tbl>
    <w:sdt>
      <w:sdtPr>
        <w:rPr>
          <w:b/>
        </w:rPr>
        <w:id w:val="-1934735192"/>
        <w:placeholder>
          <w:docPart w:val="5AF0F43223B74D7C8BC231FE9CEB4449"/>
        </w:placeholder>
        <w15:appearance w15:val="hidden"/>
      </w:sdtPr>
      <w:sdtEndPr>
        <w:rPr>
          <w:b w:val="0"/>
        </w:rPr>
      </w:sdtEndPr>
      <w:sdtContent>
        <w:p w14:paraId="0C9F5450" w14:textId="654C82C6" w:rsidR="00016600" w:rsidRPr="00016600" w:rsidRDefault="008A53D3" w:rsidP="00F54F00">
          <w:pPr>
            <w:pStyle w:val="ListBullet"/>
            <w:spacing w:after="120" w:line="240" w:lineRule="auto"/>
            <w:ind w:left="720"/>
          </w:pPr>
          <w:r>
            <w:t>Modeled</w:t>
          </w:r>
          <w:r w:rsidR="00016600" w:rsidRPr="00016600">
            <w:t xml:space="preserve"> fluid dynamics of silo doors</w:t>
          </w:r>
          <w:r>
            <w:t xml:space="preserve">, derived </w:t>
          </w:r>
          <w:r w:rsidR="00016600" w:rsidRPr="00016600">
            <w:t>5% error Bollinger bands</w:t>
          </w:r>
          <w:r>
            <w:t xml:space="preserve"> for 10000+ data points of time/pressure curve</w:t>
          </w:r>
        </w:p>
        <w:p w14:paraId="04763774" w14:textId="45294BF5" w:rsidR="006F5667" w:rsidRPr="00016600" w:rsidRDefault="008A53D3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Resolved</w:t>
          </w:r>
          <w:r w:rsidR="005935F5" w:rsidRPr="00016600">
            <w:rPr>
              <w:szCs w:val="20"/>
            </w:rPr>
            <w:t xml:space="preserve"> </w:t>
          </w:r>
          <w:r w:rsidR="00F54F00">
            <w:rPr>
              <w:szCs w:val="20"/>
            </w:rPr>
            <w:t xml:space="preserve">the </w:t>
          </w:r>
          <w:r w:rsidR="00460096" w:rsidRPr="00016600">
            <w:rPr>
              <w:szCs w:val="20"/>
            </w:rPr>
            <w:t xml:space="preserve">root cause </w:t>
          </w:r>
          <w:r w:rsidR="00C84838" w:rsidRPr="00016600">
            <w:rPr>
              <w:szCs w:val="20"/>
            </w:rPr>
            <w:t>for</w:t>
          </w:r>
          <w:r w:rsidR="00D94A47" w:rsidRPr="00016600">
            <w:rPr>
              <w:szCs w:val="20"/>
            </w:rPr>
            <w:t xml:space="preserve"> a</w:t>
          </w:r>
          <w:r w:rsidR="00C84838" w:rsidRPr="00016600">
            <w:rPr>
              <w:szCs w:val="20"/>
            </w:rPr>
            <w:t xml:space="preserve"> </w:t>
          </w:r>
          <w:r w:rsidR="00CA5600" w:rsidRPr="00016600">
            <w:rPr>
              <w:szCs w:val="20"/>
            </w:rPr>
            <w:t>faulty silo door sensor</w:t>
          </w:r>
          <w:r w:rsidR="00C84838" w:rsidRPr="00016600">
            <w:rPr>
              <w:szCs w:val="20"/>
            </w:rPr>
            <w:t xml:space="preserve"> </w:t>
          </w:r>
          <w:r w:rsidR="00CA5600" w:rsidRPr="00016600">
            <w:rPr>
              <w:szCs w:val="20"/>
            </w:rPr>
            <w:t xml:space="preserve">by </w:t>
          </w:r>
          <w:r w:rsidR="00F00BF2" w:rsidRPr="00016600">
            <w:rPr>
              <w:szCs w:val="20"/>
            </w:rPr>
            <w:t xml:space="preserve">comparing historical signal trends </w:t>
          </w:r>
          <w:r>
            <w:rPr>
              <w:szCs w:val="20"/>
            </w:rPr>
            <w:t>and identifying anomalies</w:t>
          </w:r>
        </w:p>
        <w:p w14:paraId="0E75B139" w14:textId="6311095C" w:rsidR="00C84838" w:rsidRPr="00016600" w:rsidRDefault="00457F3D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 w:rsidRPr="00016600">
            <w:rPr>
              <w:szCs w:val="20"/>
            </w:rPr>
            <w:t xml:space="preserve">Spearheaded </w:t>
          </w:r>
          <w:r w:rsidR="0074727A">
            <w:rPr>
              <w:szCs w:val="20"/>
            </w:rPr>
            <w:t>three</w:t>
          </w:r>
          <w:r w:rsidR="00496E72" w:rsidRPr="00016600">
            <w:rPr>
              <w:szCs w:val="20"/>
            </w:rPr>
            <w:t xml:space="preserve"> </w:t>
          </w:r>
          <w:r w:rsidR="006F5667" w:rsidRPr="00016600">
            <w:rPr>
              <w:szCs w:val="20"/>
            </w:rPr>
            <w:t xml:space="preserve">solutions to update </w:t>
          </w:r>
          <w:r w:rsidR="008A53D3">
            <w:rPr>
              <w:szCs w:val="20"/>
            </w:rPr>
            <w:t xml:space="preserve">electronic </w:t>
          </w:r>
          <w:r w:rsidR="00762FA7" w:rsidRPr="00016600">
            <w:rPr>
              <w:szCs w:val="20"/>
            </w:rPr>
            <w:t xml:space="preserve">equipment and </w:t>
          </w:r>
          <w:r w:rsidR="008A53D3">
            <w:rPr>
              <w:szCs w:val="20"/>
            </w:rPr>
            <w:t xml:space="preserve">maintenance </w:t>
          </w:r>
          <w:r w:rsidR="00762FA7" w:rsidRPr="00016600">
            <w:rPr>
              <w:szCs w:val="20"/>
            </w:rPr>
            <w:t>practices</w:t>
          </w:r>
          <w:r w:rsidR="008E6854">
            <w:rPr>
              <w:szCs w:val="20"/>
            </w:rPr>
            <w:t xml:space="preserve"> while</w:t>
          </w:r>
          <w:r w:rsidR="0074727A">
            <w:rPr>
              <w:szCs w:val="20"/>
            </w:rPr>
            <w:t xml:space="preserve"> </w:t>
          </w:r>
          <w:r w:rsidR="008E6854">
            <w:rPr>
              <w:szCs w:val="20"/>
            </w:rPr>
            <w:t>solving</w:t>
          </w:r>
          <w:r w:rsidR="00C84838" w:rsidRPr="00016600">
            <w:rPr>
              <w:szCs w:val="20"/>
            </w:rPr>
            <w:t xml:space="preserve"> </w:t>
          </w:r>
          <w:r w:rsidR="0074727A">
            <w:rPr>
              <w:szCs w:val="20"/>
            </w:rPr>
            <w:t>this</w:t>
          </w:r>
          <w:r w:rsidR="00C84838" w:rsidRPr="00016600">
            <w:rPr>
              <w:szCs w:val="20"/>
            </w:rPr>
            <w:t xml:space="preserve"> $500,000 </w:t>
          </w:r>
          <w:r w:rsidR="00762FA7" w:rsidRPr="00016600">
            <w:rPr>
              <w:szCs w:val="20"/>
            </w:rPr>
            <w:t xml:space="preserve">issue </w:t>
          </w:r>
          <w:r w:rsidR="00EC2A69" w:rsidRPr="00016600">
            <w:rPr>
              <w:szCs w:val="20"/>
            </w:rPr>
            <w:t xml:space="preserve">and </w:t>
          </w:r>
          <w:r w:rsidR="0074727A">
            <w:rPr>
              <w:szCs w:val="20"/>
            </w:rPr>
            <w:t>sav</w:t>
          </w:r>
          <w:r w:rsidR="008E6854">
            <w:rPr>
              <w:szCs w:val="20"/>
            </w:rPr>
            <w:t>ing</w:t>
          </w:r>
          <w:r w:rsidR="00EC2A69" w:rsidRPr="00016600">
            <w:rPr>
              <w:szCs w:val="20"/>
            </w:rPr>
            <w:t xml:space="preserve"> $1.5 million in</w:t>
          </w:r>
          <w:r w:rsidR="00F00BF2" w:rsidRPr="00016600">
            <w:rPr>
              <w:szCs w:val="20"/>
            </w:rPr>
            <w:t xml:space="preserve"> future</w:t>
          </w:r>
          <w:r w:rsidR="00EC2A69" w:rsidRPr="00016600">
            <w:rPr>
              <w:szCs w:val="20"/>
            </w:rPr>
            <w:t xml:space="preserve"> testing </w:t>
          </w:r>
        </w:p>
        <w:p w14:paraId="01DF0D81" w14:textId="7CDBB126" w:rsidR="00DF50D6" w:rsidRPr="00016600" w:rsidRDefault="00DF50D6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 w:rsidRPr="00016600">
            <w:rPr>
              <w:szCs w:val="20"/>
            </w:rPr>
            <w:t xml:space="preserve">Engaged with senior management and </w:t>
          </w:r>
          <w:r w:rsidR="005935F5" w:rsidRPr="00016600">
            <w:rPr>
              <w:szCs w:val="20"/>
            </w:rPr>
            <w:t xml:space="preserve">senior technical </w:t>
          </w:r>
          <w:r w:rsidR="008A53D3">
            <w:rPr>
              <w:szCs w:val="20"/>
            </w:rPr>
            <w:t>staff</w:t>
          </w:r>
          <w:r w:rsidR="005935F5" w:rsidRPr="00016600">
            <w:rPr>
              <w:szCs w:val="20"/>
            </w:rPr>
            <w:t xml:space="preserve"> </w:t>
          </w:r>
          <w:r w:rsidRPr="00016600">
            <w:rPr>
              <w:szCs w:val="20"/>
            </w:rPr>
            <w:t xml:space="preserve">to align </w:t>
          </w:r>
          <w:r w:rsidR="008A53D3">
            <w:rPr>
              <w:szCs w:val="20"/>
            </w:rPr>
            <w:t>silo door solution</w:t>
          </w:r>
          <w:r w:rsidRPr="00016600">
            <w:rPr>
              <w:szCs w:val="20"/>
            </w:rPr>
            <w:t xml:space="preserve"> with </w:t>
          </w:r>
          <w:r w:rsidR="000D6A0E">
            <w:rPr>
              <w:szCs w:val="20"/>
            </w:rPr>
            <w:t xml:space="preserve">the </w:t>
          </w:r>
          <w:r w:rsidRPr="00016600">
            <w:rPr>
              <w:szCs w:val="20"/>
            </w:rPr>
            <w:t>client’s needs</w:t>
          </w:r>
        </w:p>
        <w:p w14:paraId="4B4FED6F" w14:textId="6128D0DB" w:rsidR="00B81506" w:rsidRPr="00016600" w:rsidRDefault="00F1024B" w:rsidP="00F54F00">
          <w:pPr>
            <w:pStyle w:val="ListBullet"/>
            <w:spacing w:after="120" w:line="240" w:lineRule="auto"/>
            <w:ind w:left="720"/>
            <w:rPr>
              <w:szCs w:val="20"/>
            </w:rPr>
          </w:pPr>
          <w:r w:rsidRPr="00016600">
            <w:rPr>
              <w:szCs w:val="20"/>
            </w:rPr>
            <w:t>Applied</w:t>
          </w:r>
          <w:r w:rsidR="00DC33A3" w:rsidRPr="00016600">
            <w:rPr>
              <w:szCs w:val="20"/>
            </w:rPr>
            <w:t xml:space="preserve"> Python</w:t>
          </w:r>
          <w:r w:rsidRPr="00016600">
            <w:rPr>
              <w:szCs w:val="20"/>
            </w:rPr>
            <w:t xml:space="preserve"> </w:t>
          </w:r>
          <w:r w:rsidR="00DC33A3" w:rsidRPr="00016600">
            <w:rPr>
              <w:szCs w:val="20"/>
            </w:rPr>
            <w:t>toolkit “tkinter” to</w:t>
          </w:r>
          <w:r w:rsidRPr="00016600">
            <w:rPr>
              <w:szCs w:val="20"/>
            </w:rPr>
            <w:t xml:space="preserve"> develop an </w:t>
          </w:r>
          <w:r w:rsidR="00DC33A3" w:rsidRPr="00016600">
            <w:rPr>
              <w:szCs w:val="20"/>
            </w:rPr>
            <w:t>inventory management</w:t>
          </w:r>
          <w:r w:rsidR="0036573D">
            <w:rPr>
              <w:szCs w:val="20"/>
            </w:rPr>
            <w:t xml:space="preserve"> application</w:t>
          </w:r>
          <w:r w:rsidR="00DC33A3" w:rsidRPr="00016600">
            <w:rPr>
              <w:szCs w:val="20"/>
            </w:rPr>
            <w:t xml:space="preserve">, </w:t>
          </w:r>
          <w:r w:rsidR="0036573D">
            <w:rPr>
              <w:szCs w:val="20"/>
            </w:rPr>
            <w:t>streamlin</w:t>
          </w:r>
          <w:r w:rsidR="008E6854">
            <w:rPr>
              <w:szCs w:val="20"/>
            </w:rPr>
            <w:t>ed</w:t>
          </w:r>
          <w:r w:rsidR="0036573D">
            <w:rPr>
              <w:szCs w:val="20"/>
            </w:rPr>
            <w:t xml:space="preserve"> tool usage</w:t>
          </w:r>
          <w:r w:rsidR="00DC33A3" w:rsidRPr="00016600">
            <w:rPr>
              <w:szCs w:val="20"/>
            </w:rPr>
            <w:t xml:space="preserve"> for 10+ users</w:t>
          </w:r>
        </w:p>
        <w:tbl>
          <w:tblPr>
            <w:tblStyle w:val="TableGrid"/>
            <w:tblW w:w="10980" w:type="dxa"/>
            <w:tblBorders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117"/>
            <w:gridCol w:w="523"/>
            <w:gridCol w:w="2340"/>
          </w:tblGrid>
          <w:tr w:rsidR="00CC6EBF" w:rsidRPr="00016600" w14:paraId="3F258D7E" w14:textId="77777777" w:rsidTr="00671E15">
            <w:trPr>
              <w:trHeight w:val="70"/>
            </w:trPr>
            <w:tc>
              <w:tcPr>
                <w:tcW w:w="8117" w:type="dxa"/>
                <w:tcBorders>
                  <w:top w:val="nil"/>
                  <w:left w:val="nil"/>
                  <w:bottom w:val="nil"/>
                </w:tcBorders>
              </w:tcPr>
              <w:p w14:paraId="24756CF6" w14:textId="75E142D0" w:rsidR="00CC6EBF" w:rsidRPr="00016600" w:rsidRDefault="00000000" w:rsidP="0036573D">
                <w:pPr>
                  <w:rPr>
                    <w:b w:val="0"/>
                    <w:bCs/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215780339"/>
                    <w:placeholder>
                      <w:docPart w:val="790E67E41B894FD08BB7E3FC5442764B"/>
                    </w:placeholder>
                    <w15:appearance w15:val="hidden"/>
                  </w:sdtPr>
                  <w:sdtContent>
                    <w:r w:rsidR="00CC6EBF" w:rsidRPr="00016600">
                      <w:rPr>
                        <w:szCs w:val="20"/>
                      </w:rPr>
                      <w:t>Miniature Tether Electrodynamics Experiment</w:t>
                    </w:r>
                  </w:sdtContent>
                </w:sdt>
                <w:r w:rsidR="00CC6EBF" w:rsidRPr="00016600">
                  <w:rPr>
                    <w:szCs w:val="20"/>
                  </w:rPr>
                  <w:t xml:space="preserve">, </w:t>
                </w:r>
                <w:sdt>
                  <w:sdtPr>
                    <w:rPr>
                      <w:szCs w:val="20"/>
                    </w:rPr>
                    <w:id w:val="1345432540"/>
                    <w:placeholder>
                      <w:docPart w:val="15AE7D2FFCB746F2BC5E9D00205DC74A"/>
                    </w:placeholder>
                    <w15:appearance w15:val="hidden"/>
                  </w:sdtPr>
                  <w:sdtContent>
                    <w:r w:rsidR="00CC6EBF" w:rsidRPr="00016600">
                      <w:rPr>
                        <w:szCs w:val="20"/>
                      </w:rPr>
                      <w:t xml:space="preserve">Ann Arbor, MI </w:t>
                    </w:r>
                    <w:sdt>
                      <w:sdtPr>
                        <w:rPr>
                          <w:szCs w:val="20"/>
                        </w:rPr>
                        <w:id w:val="796271444"/>
                        <w:placeholder>
                          <w:docPart w:val="D796EE0A9894405895FBC1D99B0A89D6"/>
                        </w:placeholder>
                        <w15:appearance w15:val="hidden"/>
                      </w:sdtPr>
                      <w:sdtContent>
                        <w:r w:rsidR="00CC6EBF" w:rsidRPr="00016600">
                          <w:rPr>
                            <w:szCs w:val="20"/>
                          </w:rPr>
                          <w:t>- Structur</w:t>
                        </w:r>
                        <w:r w:rsidR="00016600" w:rsidRPr="00016600">
                          <w:rPr>
                            <w:szCs w:val="20"/>
                          </w:rPr>
                          <w:t xml:space="preserve">es </w:t>
                        </w:r>
                        <w:proofErr w:type="spellStart"/>
                        <w:r w:rsidR="00016600" w:rsidRPr="00016600">
                          <w:rPr>
                            <w:szCs w:val="20"/>
                          </w:rPr>
                          <w:t>Subte</w:t>
                        </w:r>
                        <w:r w:rsidR="00CC6EBF" w:rsidRPr="00016600">
                          <w:rPr>
                            <w:szCs w:val="20"/>
                          </w:rPr>
                          <w:t>am</w:t>
                        </w:r>
                        <w:proofErr w:type="spellEnd"/>
                        <w:r w:rsidR="00CC6EBF" w:rsidRPr="00016600">
                          <w:rPr>
                            <w:szCs w:val="20"/>
                          </w:rPr>
                          <w:t xml:space="preserve"> </w:t>
                        </w:r>
                      </w:sdtContent>
                    </w:sdt>
                    <w:r w:rsidR="00CC6EBF" w:rsidRPr="00016600">
                      <w:rPr>
                        <w:szCs w:val="20"/>
                      </w:rPr>
                      <w:t>(C++)</w:t>
                    </w:r>
                  </w:sdtContent>
                </w:sdt>
              </w:p>
            </w:tc>
            <w:tc>
              <w:tcPr>
                <w:tcW w:w="523" w:type="dxa"/>
                <w:tcBorders>
                  <w:top w:val="nil"/>
                  <w:bottom w:val="nil"/>
                </w:tcBorders>
              </w:tcPr>
              <w:p w14:paraId="4321B17A" w14:textId="77777777" w:rsidR="00CC6EBF" w:rsidRPr="00016600" w:rsidRDefault="00CC6EBF" w:rsidP="0036573D">
                <w:pPr>
                  <w:rPr>
                    <w:szCs w:val="20"/>
                  </w:rPr>
                </w:pPr>
              </w:p>
            </w:tc>
            <w:tc>
              <w:tcPr>
                <w:tcW w:w="2340" w:type="dxa"/>
                <w:tcBorders>
                  <w:top w:val="nil"/>
                  <w:bottom w:val="nil"/>
                  <w:right w:val="nil"/>
                </w:tcBorders>
              </w:tcPr>
              <w:p w14:paraId="47E1DE9A" w14:textId="736DA146" w:rsidR="00CC6EBF" w:rsidRPr="00016600" w:rsidRDefault="00000000" w:rsidP="00F54F00">
                <w:pPr>
                  <w:jc w:val="right"/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1910965580"/>
                    <w:placeholder>
                      <w:docPart w:val="5AB5C8EBB3DE446EB67213484F2F3CC2"/>
                    </w:placeholder>
                    <w15:appearance w15:val="hidden"/>
                  </w:sdtPr>
                  <w:sdtContent>
                    <w:r w:rsidR="00CC6EBF" w:rsidRPr="00016600">
                      <w:rPr>
                        <w:szCs w:val="20"/>
                      </w:rPr>
                      <w:t>01/2022 - 05/2023</w:t>
                    </w:r>
                  </w:sdtContent>
                </w:sdt>
              </w:p>
            </w:tc>
          </w:tr>
        </w:tbl>
        <w:sdt>
          <w:sdtPr>
            <w:rPr>
              <w:b/>
            </w:rPr>
            <w:id w:val="1976020037"/>
            <w:placeholder>
              <w:docPart w:val="BD7FBF6CF9C34BE78AE1F179D6BC7BB0"/>
            </w:placeholder>
            <w15:appearance w15:val="hidden"/>
          </w:sdtPr>
          <w:sdtEndPr>
            <w:rPr>
              <w:b w:val="0"/>
            </w:rPr>
          </w:sdtEndPr>
          <w:sdtContent>
            <w:sdt>
              <w:sdtPr>
                <w:rPr>
                  <w:b/>
                </w:rPr>
                <w:id w:val="-344629119"/>
                <w:placeholder>
                  <w:docPart w:val="2CC99EC0AA4543B49E164EA4C59097A1"/>
                </w:placeholder>
                <w15:appearance w15:val="hidden"/>
              </w:sdtPr>
              <w:sdtEndPr>
                <w:rPr>
                  <w:b w:val="0"/>
                </w:rPr>
              </w:sdtEndPr>
              <w:sdtContent>
                <w:p w14:paraId="47109FCF" w14:textId="2EAD9787" w:rsidR="00A96B1B" w:rsidRPr="00016600" w:rsidRDefault="00A96B1B" w:rsidP="00F54F00">
                  <w:pPr>
                    <w:pStyle w:val="ListBullet"/>
                    <w:spacing w:after="120" w:line="240" w:lineRule="auto"/>
                    <w:ind w:left="720"/>
                    <w:rPr>
                      <w:rFonts w:eastAsia="Montserrat" w:cs="Montserrat"/>
                      <w:b/>
                    </w:rPr>
                  </w:pPr>
                  <w:r w:rsidRPr="00016600">
                    <w:t xml:space="preserve">Led a </w:t>
                  </w:r>
                  <w:r w:rsidR="008E6854">
                    <w:t>re</w:t>
                  </w:r>
                  <w:r w:rsidRPr="00016600">
                    <w:t xml:space="preserve">design project for a satellite </w:t>
                  </w:r>
                  <w:r w:rsidR="008A53D3">
                    <w:t xml:space="preserve">structural </w:t>
                  </w:r>
                  <w:r w:rsidRPr="00016600">
                    <w:t>component</w:t>
                  </w:r>
                  <w:r w:rsidR="008E6854">
                    <w:t xml:space="preserve"> and achieved</w:t>
                  </w:r>
                  <w:r w:rsidRPr="00016600">
                    <w:t xml:space="preserve"> a 15% mass and 10% surface </w:t>
                  </w:r>
                  <w:r w:rsidR="0036573D">
                    <w:t xml:space="preserve">area reduction </w:t>
                  </w:r>
                </w:p>
                <w:p w14:paraId="623D8F0A" w14:textId="141239BE" w:rsidR="007940F8" w:rsidRDefault="00A96B1B" w:rsidP="00F54F00">
                  <w:pPr>
                    <w:pStyle w:val="ListBullet"/>
                    <w:spacing w:after="120" w:line="240" w:lineRule="auto"/>
                    <w:ind w:left="720"/>
                    <w:rPr>
                      <w:b/>
                      <w:szCs w:val="20"/>
                    </w:rPr>
                  </w:pPr>
                  <w:r w:rsidRPr="00016600">
                    <w:rPr>
                      <w:szCs w:val="20"/>
                    </w:rPr>
                    <w:t xml:space="preserve">Used C++ to </w:t>
                  </w:r>
                  <w:r w:rsidR="00F31AED">
                    <w:rPr>
                      <w:szCs w:val="20"/>
                    </w:rPr>
                    <w:t xml:space="preserve">parse </w:t>
                  </w:r>
                  <w:r w:rsidRPr="00016600">
                    <w:rPr>
                      <w:szCs w:val="20"/>
                    </w:rPr>
                    <w:t>data</w:t>
                  </w:r>
                  <w:r w:rsidR="0036573D">
                    <w:rPr>
                      <w:szCs w:val="20"/>
                    </w:rPr>
                    <w:t xml:space="preserve"> from Arduino</w:t>
                  </w:r>
                  <w:r w:rsidR="00554CC0" w:rsidRPr="00016600">
                    <w:rPr>
                      <w:szCs w:val="20"/>
                    </w:rPr>
                    <w:t xml:space="preserve"> and optimize sensor circuit</w:t>
                  </w:r>
                  <w:r w:rsidRPr="00016600">
                    <w:rPr>
                      <w:szCs w:val="20"/>
                    </w:rPr>
                    <w:t xml:space="preserve"> </w:t>
                  </w:r>
                  <w:r w:rsidR="00425D8C" w:rsidRPr="00016600">
                    <w:rPr>
                      <w:bCs/>
                      <w:szCs w:val="20"/>
                    </w:rPr>
                    <w:t xml:space="preserve">while </w:t>
                  </w:r>
                  <w:r w:rsidR="00554CC0" w:rsidRPr="00016600">
                    <w:rPr>
                      <w:bCs/>
                      <w:szCs w:val="20"/>
                    </w:rPr>
                    <w:t>reducing volume by 80% for circuit housing</w:t>
                  </w:r>
                </w:p>
                <w:p w14:paraId="09FFE52F" w14:textId="7724AF68" w:rsidR="007940F8" w:rsidRPr="007940F8" w:rsidRDefault="00A96B1B" w:rsidP="00F54F00">
                  <w:pPr>
                    <w:pStyle w:val="ListBullet"/>
                    <w:spacing w:after="120" w:line="240" w:lineRule="auto"/>
                    <w:ind w:left="720"/>
                    <w:rPr>
                      <w:b/>
                      <w:szCs w:val="20"/>
                    </w:rPr>
                  </w:pPr>
                  <w:r w:rsidRPr="007940F8">
                    <w:rPr>
                      <w:szCs w:val="20"/>
                    </w:rPr>
                    <w:t xml:space="preserve">Engaged with NASA supervisors weekly, </w:t>
                  </w:r>
                  <w:r w:rsidR="007940F8" w:rsidRPr="007940F8">
                    <w:rPr>
                      <w:szCs w:val="20"/>
                    </w:rPr>
                    <w:t>authored</w:t>
                  </w:r>
                  <w:r w:rsidRPr="007940F8">
                    <w:rPr>
                      <w:szCs w:val="20"/>
                    </w:rPr>
                    <w:t xml:space="preserve"> </w:t>
                  </w:r>
                  <w:r w:rsidR="00F54F00">
                    <w:rPr>
                      <w:szCs w:val="20"/>
                    </w:rPr>
                    <w:t xml:space="preserve">a </w:t>
                  </w:r>
                  <w:r w:rsidR="00554CC0" w:rsidRPr="007940F8">
                    <w:rPr>
                      <w:szCs w:val="20"/>
                    </w:rPr>
                    <w:t>10-page technical manual</w:t>
                  </w:r>
                  <w:r w:rsidRPr="007940F8">
                    <w:rPr>
                      <w:szCs w:val="20"/>
                    </w:rPr>
                    <w:t xml:space="preserve"> and demo </w:t>
                  </w:r>
                  <w:r w:rsidR="00554CC0" w:rsidRPr="007940F8">
                    <w:rPr>
                      <w:szCs w:val="20"/>
                    </w:rPr>
                    <w:t xml:space="preserve">for </w:t>
                  </w:r>
                  <w:r w:rsidR="0027454B" w:rsidRPr="007940F8">
                    <w:rPr>
                      <w:szCs w:val="20"/>
                    </w:rPr>
                    <w:t xml:space="preserve">spacecraft development </w:t>
                  </w:r>
                </w:p>
                <w:tbl>
                  <w:tblPr>
                    <w:tblStyle w:val="TableGrid"/>
                    <w:tblW w:w="10980" w:type="dxa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22"/>
                    <w:gridCol w:w="1628"/>
                    <w:gridCol w:w="2430"/>
                  </w:tblGrid>
                  <w:tr w:rsidR="00CC6EBF" w:rsidRPr="00016600" w14:paraId="37BFBA07" w14:textId="77777777" w:rsidTr="00671E15">
                    <w:trPr>
                      <w:trHeight w:val="70"/>
                    </w:trPr>
                    <w:tc>
                      <w:tcPr>
                        <w:tcW w:w="6922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69E92A90" w14:textId="654DF89A" w:rsidR="00CC6EBF" w:rsidRPr="00016600" w:rsidRDefault="00CC6EBF" w:rsidP="0036573D">
                        <w:pPr>
                          <w:rPr>
                            <w:b w:val="0"/>
                            <w:bCs/>
                            <w:szCs w:val="20"/>
                          </w:rPr>
                        </w:pPr>
                        <w:r w:rsidRPr="00016600">
                          <w:rPr>
                            <w:szCs w:val="20"/>
                          </w:rPr>
                          <w:t>Isuzu Multidisciplinary Design Team, Ann Arbor, MI</w:t>
                        </w:r>
                      </w:p>
                    </w:tc>
                    <w:tc>
                      <w:tcPr>
                        <w:tcW w:w="1628" w:type="dxa"/>
                        <w:tcBorders>
                          <w:top w:val="nil"/>
                          <w:bottom w:val="nil"/>
                        </w:tcBorders>
                      </w:tcPr>
                      <w:p w14:paraId="36AAC0B5" w14:textId="77777777" w:rsidR="00CC6EBF" w:rsidRPr="00016600" w:rsidRDefault="00CC6EBF" w:rsidP="0036573D">
                        <w:pPr>
                          <w:rPr>
                            <w:szCs w:val="20"/>
                          </w:rPr>
                        </w:pPr>
                      </w:p>
                    </w:tc>
                    <w:tc>
                      <w:tcPr>
                        <w:tcW w:w="243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14:paraId="3112C296" w14:textId="4F2F1DC8" w:rsidR="00CC6EBF" w:rsidRPr="00016600" w:rsidRDefault="00000000" w:rsidP="00F54F00">
                        <w:pPr>
                          <w:jc w:val="right"/>
                          <w:rPr>
                            <w:szCs w:val="20"/>
                          </w:rPr>
                        </w:pPr>
                        <w:sdt>
                          <w:sdtPr>
                            <w:rPr>
                              <w:szCs w:val="20"/>
                            </w:rPr>
                            <w:id w:val="-1220364651"/>
                            <w:placeholder>
                              <w:docPart w:val="0B93A421FDF147FF865F2654C79EAC32"/>
                            </w:placeholder>
                            <w15:appearance w15:val="hidden"/>
                          </w:sdtPr>
                          <w:sdtContent>
                            <w:r w:rsidR="00CC6EBF" w:rsidRPr="00016600">
                              <w:rPr>
                                <w:szCs w:val="20"/>
                              </w:rPr>
                              <w:t xml:space="preserve"> </w:t>
                            </w:r>
                            <w:r w:rsidR="00E55516" w:rsidRPr="00016600">
                              <w:rPr>
                                <w:szCs w:val="20"/>
                              </w:rPr>
                              <w:t xml:space="preserve"> </w:t>
                            </w:r>
                            <w:r w:rsidR="00CC6EBF" w:rsidRPr="00016600">
                              <w:rPr>
                                <w:szCs w:val="20"/>
                              </w:rPr>
                              <w:t>01/2021 - 12/2022</w:t>
                            </w:r>
                            <w:r w:rsidR="00F54F00">
                              <w:rPr>
                                <w:szCs w:val="20"/>
                              </w:rPr>
                              <w:t xml:space="preserve">  </w:t>
                            </w:r>
                          </w:sdtContent>
                        </w:sdt>
                      </w:p>
                    </w:tc>
                  </w:tr>
                </w:tbl>
                <w:sdt>
                  <w:sdtPr>
                    <w:id w:val="973639298"/>
                    <w:placeholder>
                      <w:docPart w:val="A1F771FA3E3B4747A022C156F7703F85"/>
                    </w:placeholder>
                    <w15:appearance w15:val="hidden"/>
                  </w:sdtPr>
                  <w:sdtContent>
                    <w:p w14:paraId="5025F763" w14:textId="1DE70AB9" w:rsidR="00DC33A3" w:rsidRPr="00016600" w:rsidRDefault="008E6854" w:rsidP="00F54F00">
                      <w:pPr>
                        <w:pStyle w:val="ListBullet"/>
                        <w:spacing w:after="120" w:line="240" w:lineRule="auto"/>
                        <w:ind w:left="720"/>
                        <w:rPr>
                          <w:b/>
                        </w:rPr>
                      </w:pPr>
                      <w:r>
                        <w:t>Participated in an</w:t>
                      </w:r>
                      <w:r w:rsidR="00A96B1B" w:rsidRPr="00016600">
                        <w:t xml:space="preserve"> industry study project team, assisted </w:t>
                      </w:r>
                      <w:r w:rsidR="00F54F00">
                        <w:t xml:space="preserve">in the </w:t>
                      </w:r>
                      <w:r w:rsidR="00A96B1B" w:rsidRPr="00016600">
                        <w:t xml:space="preserve">development of a graphical user interface (GUI) in Python (PyQt5) to visualize and send autonomous vehicle data to AWS cloud storage </w:t>
                      </w:r>
                    </w:p>
                    <w:p w14:paraId="3C2B642E" w14:textId="21728D7A" w:rsidR="00EA0BA4" w:rsidRPr="007940F8" w:rsidRDefault="00EA0BA4" w:rsidP="00F54F00">
                      <w:pPr>
                        <w:pStyle w:val="ListBullet"/>
                        <w:spacing w:after="120" w:line="240" w:lineRule="auto"/>
                        <w:ind w:left="720"/>
                        <w:rPr>
                          <w:b/>
                        </w:rPr>
                      </w:pPr>
                      <w:r w:rsidRPr="00016600">
                        <w:t xml:space="preserve">Implemented </w:t>
                      </w:r>
                      <w:r w:rsidR="008E6854">
                        <w:t>vital</w:t>
                      </w:r>
                      <w:r w:rsidRPr="00016600">
                        <w:t xml:space="preserve"> UI</w:t>
                      </w:r>
                      <w:r w:rsidR="008E6854">
                        <w:t xml:space="preserve"> </w:t>
                      </w:r>
                      <w:r w:rsidRPr="00016600">
                        <w:t xml:space="preserve">upgrades for </w:t>
                      </w:r>
                      <w:r w:rsidR="008E6854">
                        <w:t xml:space="preserve">improving </w:t>
                      </w:r>
                      <w:r w:rsidRPr="00016600">
                        <w:t>user experience, includ</w:t>
                      </w:r>
                      <w:r w:rsidR="008E6854">
                        <w:t>ing</w:t>
                      </w:r>
                      <w:r w:rsidRPr="00016600">
                        <w:t xml:space="preserve"> </w:t>
                      </w:r>
                      <w:r w:rsidR="00F54F00">
                        <w:t>search bar</w:t>
                      </w:r>
                      <w:r w:rsidRPr="00016600">
                        <w:t xml:space="preserve"> and system-reset features</w:t>
                      </w:r>
                    </w:p>
                  </w:sdtContent>
                </w:sdt>
              </w:sdtContent>
            </w:sdt>
          </w:sdtContent>
        </w:sdt>
      </w:sdtContent>
    </w:sdt>
    <w:tbl>
      <w:tblPr>
        <w:tblStyle w:val="TableGrid"/>
        <w:tblW w:w="109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340"/>
      </w:tblGrid>
      <w:tr w:rsidR="00A96B1B" w:rsidRPr="00016600" w14:paraId="39E8ADC4" w14:textId="77777777" w:rsidTr="00671E15">
        <w:trPr>
          <w:trHeight w:val="70"/>
        </w:trPr>
        <w:tc>
          <w:tcPr>
            <w:tcW w:w="8640" w:type="dxa"/>
            <w:tcBorders>
              <w:top w:val="nil"/>
              <w:left w:val="nil"/>
              <w:bottom w:val="nil"/>
            </w:tcBorders>
          </w:tcPr>
          <w:p w14:paraId="750D38C5" w14:textId="1029ADE6" w:rsidR="00A96B1B" w:rsidRPr="00016600" w:rsidRDefault="00A96B1B" w:rsidP="0036573D">
            <w:pPr>
              <w:rPr>
                <w:szCs w:val="20"/>
              </w:rPr>
            </w:pPr>
            <w:r w:rsidRPr="00016600">
              <w:rPr>
                <w:szCs w:val="20"/>
              </w:rPr>
              <w:t xml:space="preserve">GPT-2 Micro Model Implementation </w:t>
            </w:r>
          </w:p>
        </w:tc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14:paraId="1747D5FB" w14:textId="0EFCDABD" w:rsidR="00A96B1B" w:rsidRPr="00016600" w:rsidRDefault="00000000" w:rsidP="00F54F00">
            <w:pPr>
              <w:jc w:val="right"/>
              <w:rPr>
                <w:szCs w:val="20"/>
              </w:rPr>
            </w:pPr>
            <w:sdt>
              <w:sdtPr>
                <w:rPr>
                  <w:szCs w:val="20"/>
                </w:rPr>
                <w:id w:val="-1006435543"/>
                <w:placeholder>
                  <w:docPart w:val="23F93802BB2944558C67364D66C3D96B"/>
                </w:placeholder>
                <w15:appearance w15:val="hidden"/>
              </w:sdtPr>
              <w:sdtContent>
                <w:r w:rsidR="007940F8">
                  <w:rPr>
                    <w:szCs w:val="20"/>
                  </w:rPr>
                  <w:t>0</w:t>
                </w:r>
                <w:r w:rsidR="00A96B1B" w:rsidRPr="00016600">
                  <w:rPr>
                    <w:szCs w:val="20"/>
                  </w:rPr>
                  <w:t>6/2024 - 07/2024</w:t>
                </w:r>
              </w:sdtContent>
            </w:sdt>
          </w:p>
        </w:tc>
      </w:tr>
    </w:tbl>
    <w:sdt>
      <w:sdtPr>
        <w:rPr>
          <w:szCs w:val="20"/>
        </w:rPr>
        <w:id w:val="702683102"/>
        <w:placeholder>
          <w:docPart w:val="48340BC504B940C49A71DCE49791DB9C"/>
        </w:placeholder>
        <w15:appearance w15:val="hidden"/>
      </w:sdtPr>
      <w:sdtContent>
        <w:p w14:paraId="6B28C43E" w14:textId="0AB388D1" w:rsidR="00980A00" w:rsidRPr="00671E15" w:rsidRDefault="00631B4E" w:rsidP="00671E15">
          <w:pPr>
            <w:pStyle w:val="ListBullet"/>
            <w:spacing w:after="120" w:line="240" w:lineRule="auto"/>
            <w:ind w:left="720"/>
            <w:rPr>
              <w:szCs w:val="20"/>
            </w:rPr>
          </w:pPr>
          <w:r>
            <w:rPr>
              <w:szCs w:val="20"/>
            </w:rPr>
            <w:t>I</w:t>
          </w:r>
          <w:r w:rsidR="00331FFB" w:rsidRPr="00016600">
            <w:rPr>
              <w:szCs w:val="20"/>
            </w:rPr>
            <w:t>mplemented</w:t>
          </w:r>
          <w:r w:rsidR="00497775" w:rsidRPr="00016600">
            <w:rPr>
              <w:szCs w:val="20"/>
            </w:rPr>
            <w:t xml:space="preserve"> a GPT-2 model </w:t>
          </w:r>
          <w:r w:rsidR="00E47D50" w:rsidRPr="00016600">
            <w:rPr>
              <w:szCs w:val="20"/>
            </w:rPr>
            <w:t xml:space="preserve">on Andrej Karpathy’s notes, </w:t>
          </w:r>
          <w:r w:rsidR="00497775" w:rsidRPr="00016600">
            <w:rPr>
              <w:szCs w:val="20"/>
            </w:rPr>
            <w:t>trained on</w:t>
          </w:r>
          <w:r w:rsidR="004F658C" w:rsidRPr="00016600">
            <w:rPr>
              <w:szCs w:val="20"/>
            </w:rPr>
            <w:t xml:space="preserve"> 25% of the data </w:t>
          </w:r>
          <w:r w:rsidR="009C6941" w:rsidRPr="00016600">
            <w:rPr>
              <w:szCs w:val="20"/>
            </w:rPr>
            <w:t xml:space="preserve">while retaining </w:t>
          </w:r>
          <w:r w:rsidR="007F00C2" w:rsidRPr="00016600">
            <w:rPr>
              <w:szCs w:val="20"/>
            </w:rPr>
            <w:t>6</w:t>
          </w:r>
          <w:r w:rsidR="009C6941" w:rsidRPr="00016600">
            <w:rPr>
              <w:szCs w:val="20"/>
            </w:rPr>
            <w:t>0% of its functionality (via loss)</w:t>
          </w:r>
        </w:p>
      </w:sdtContent>
    </w:sdt>
    <w:tbl>
      <w:tblPr>
        <w:tblW w:w="10785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785"/>
      </w:tblGrid>
      <w:tr w:rsidR="00CE17E7" w:rsidRPr="00016600" w14:paraId="2DE9D211" w14:textId="77777777" w:rsidTr="00E55516">
        <w:trPr>
          <w:trHeight w:val="300"/>
        </w:trPr>
        <w:tc>
          <w:tcPr>
            <w:tcW w:w="10785" w:type="dxa"/>
          </w:tcPr>
          <w:p w14:paraId="053719EA" w14:textId="2CD8BAD5" w:rsidR="00CE17E7" w:rsidRPr="00315F8D" w:rsidRDefault="00000000" w:rsidP="00914917">
            <w:pPr>
              <w:pStyle w:val="Heading2"/>
              <w:spacing w:before="120" w:after="0" w:line="240" w:lineRule="auto"/>
              <w:rPr>
                <w:b/>
                <w:bCs/>
                <w:sz w:val="22"/>
                <w:szCs w:val="22"/>
              </w:rPr>
            </w:pPr>
            <w:sdt>
              <w:sdtPr>
                <w:rPr>
                  <w:b/>
                  <w:bCs/>
                  <w:sz w:val="22"/>
                  <w:szCs w:val="22"/>
                </w:rPr>
                <w:id w:val="956607975"/>
                <w:placeholder>
                  <w:docPart w:val="D04064403681497DB594C05855350616"/>
                </w:placeholder>
                <w15:appearance w15:val="hidden"/>
              </w:sdtPr>
              <w:sdtContent>
                <w:r w:rsidR="00CE17E7" w:rsidRPr="00315F8D">
                  <w:rPr>
                    <w:b/>
                    <w:bCs/>
                    <w:sz w:val="22"/>
                    <w:szCs w:val="22"/>
                  </w:rPr>
                  <w:t>Publication</w:t>
                </w:r>
                <w:r w:rsidR="00EC6B64">
                  <w:rPr>
                    <w:b/>
                    <w:bCs/>
                    <w:sz w:val="22"/>
                    <w:szCs w:val="22"/>
                  </w:rPr>
                  <w:t>S</w:t>
                </w:r>
              </w:sdtContent>
            </w:sdt>
            <w:r w:rsidR="00CE17E7" w:rsidRPr="00315F8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6DE5116" w14:textId="53A83BF3" w:rsidR="00063366" w:rsidRPr="00016600" w:rsidRDefault="00E4091D" w:rsidP="00EC6B64">
      <w:pPr>
        <w:pStyle w:val="ListBullet"/>
        <w:numPr>
          <w:ilvl w:val="0"/>
          <w:numId w:val="0"/>
        </w:numPr>
        <w:spacing w:after="120" w:line="240" w:lineRule="auto"/>
        <w:ind w:left="360"/>
        <w:rPr>
          <w:szCs w:val="20"/>
        </w:rPr>
      </w:pPr>
      <w:r>
        <w:t xml:space="preserve">D. Wang, A. Gauthier, A. Siegmund, and K. Hunt, Bell inequalities for entangled qubits: Quantitative tests of quantum character and nonlocality on quantum computers, Physical Chemistry Chemical Physics 23 (2020). </w:t>
      </w:r>
      <w:hyperlink r:id="rId11" w:history="1">
        <w:r w:rsidR="002D76F6" w:rsidRPr="00EC6B64">
          <w:rPr>
            <w:rStyle w:val="Hyperlink"/>
            <w:b w:val="0"/>
            <w:bCs/>
            <w:szCs w:val="20"/>
          </w:rPr>
          <w:t>https://pubs.rsc.org/en/content/articlelanding/2021/cp/d0cp05444e</w:t>
        </w:r>
      </w:hyperlink>
    </w:p>
    <w:sectPr w:rsidR="00063366" w:rsidRPr="00016600" w:rsidSect="00144F25">
      <w:footerReference w:type="even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5DA32" w14:textId="77777777" w:rsidR="00E5495D" w:rsidRDefault="00E5495D" w:rsidP="00495FC4">
      <w:pPr>
        <w:spacing w:after="0" w:line="240" w:lineRule="auto"/>
      </w:pPr>
      <w:r>
        <w:separator/>
      </w:r>
    </w:p>
  </w:endnote>
  <w:endnote w:type="continuationSeparator" w:id="0">
    <w:p w14:paraId="063B5C41" w14:textId="77777777" w:rsidR="00E5495D" w:rsidRDefault="00E5495D" w:rsidP="0049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243C6" w14:textId="31AAC96A" w:rsidR="00495FC4" w:rsidRDefault="00495F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FDBF18" wp14:editId="0E12A52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99795" cy="370205"/>
              <wp:effectExtent l="0" t="0" r="14605" b="0"/>
              <wp:wrapNone/>
              <wp:docPr id="1491181155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9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92442" w14:textId="2010BA4A" w:rsidR="00495FC4" w:rsidRPr="00495FC4" w:rsidRDefault="00495FC4" w:rsidP="00495F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495F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DB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70.8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" filled="f" stroked="f">
              <v:textbox style="mso-fit-shape-to-text:t" inset="0,0,0,15pt">
                <w:txbxContent>
                  <w:p w14:paraId="3A992442" w14:textId="2010BA4A" w:rsidR="00495FC4" w:rsidRPr="00495FC4" w:rsidRDefault="00495FC4" w:rsidP="00495F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495FC4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FA1F8" w14:textId="45B9DA7F" w:rsidR="00495FC4" w:rsidRDefault="00495F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001DB8" wp14:editId="3CB1E7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99795" cy="370205"/>
              <wp:effectExtent l="0" t="0" r="14605" b="0"/>
              <wp:wrapNone/>
              <wp:docPr id="1776483405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97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7A9D7" w14:textId="585B91C5" w:rsidR="00495FC4" w:rsidRPr="00495FC4" w:rsidRDefault="00495FC4" w:rsidP="00495F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</w:pPr>
                          <w:r w:rsidRPr="00495F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01D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General Business" style="position:absolute;margin-left:0;margin-top:0;width:70.8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" filled="f" stroked="f">
              <v:textbox style="mso-fit-shape-to-text:t" inset="0,0,0,15pt">
                <w:txbxContent>
                  <w:p w14:paraId="5F97A9D7" w14:textId="585B91C5" w:rsidR="00495FC4" w:rsidRPr="00495FC4" w:rsidRDefault="00495FC4" w:rsidP="00495F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</w:pPr>
                    <w:r w:rsidRPr="00495FC4">
                      <w:rPr>
                        <w:rFonts w:ascii="Calibri" w:eastAsia="Calibri" w:hAnsi="Calibri" w:cs="Calibri"/>
                        <w:noProof/>
                        <w:color w:val="00000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643F4" w14:textId="77777777" w:rsidR="00E5495D" w:rsidRDefault="00E5495D" w:rsidP="00495FC4">
      <w:pPr>
        <w:spacing w:after="0" w:line="240" w:lineRule="auto"/>
      </w:pPr>
      <w:r>
        <w:separator/>
      </w:r>
    </w:p>
  </w:footnote>
  <w:footnote w:type="continuationSeparator" w:id="0">
    <w:p w14:paraId="3004DDE0" w14:textId="77777777" w:rsidR="00E5495D" w:rsidRDefault="00E5495D" w:rsidP="00495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B7ACF"/>
    <w:multiLevelType w:val="hybridMultilevel"/>
    <w:tmpl w:val="3FB0C19C"/>
    <w:lvl w:ilvl="0" w:tplc="4CFE36F2">
      <w:start w:val="2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48CD"/>
    <w:multiLevelType w:val="hybridMultilevel"/>
    <w:tmpl w:val="6A443E26"/>
    <w:lvl w:ilvl="0" w:tplc="CB0AB778">
      <w:numFmt w:val="bullet"/>
      <w:lvlText w:val=""/>
      <w:lvlJc w:val="left"/>
      <w:pPr>
        <w:ind w:left="110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2841"/>
        <w:spacing w:val="0"/>
        <w:w w:val="100"/>
        <w:sz w:val="20"/>
        <w:szCs w:val="20"/>
        <w:lang w:val="en-US" w:eastAsia="en-US" w:bidi="ar-SA"/>
      </w:rPr>
    </w:lvl>
    <w:lvl w:ilvl="1" w:tplc="E7DEE886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DE26E2DA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705041C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00AC06E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FC420B0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0CA202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7" w:tplc="554841A8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8" w:tplc="24EA7648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70C9A"/>
    <w:multiLevelType w:val="multilevel"/>
    <w:tmpl w:val="DE5CEED0"/>
    <w:lvl w:ilvl="0">
      <w:start w:val="1"/>
      <w:numFmt w:val="bullet"/>
      <w:pStyle w:val="ListBullet"/>
      <w:lvlText w:val=""/>
      <w:lvlJc w:val="left"/>
      <w:pPr>
        <w:ind w:left="990" w:hanging="360"/>
      </w:pPr>
      <w:rPr>
        <w:rFonts w:ascii="Symbol" w:hAnsi="Symbol" w:hint="default"/>
        <w:color w:val="0E2841" w:themeColor="text2"/>
        <w:sz w:val="20"/>
        <w:szCs w:val="20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5D2111B"/>
    <w:multiLevelType w:val="multilevel"/>
    <w:tmpl w:val="BC46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02559"/>
    <w:multiLevelType w:val="multilevel"/>
    <w:tmpl w:val="423C7DC6"/>
    <w:lvl w:ilvl="0">
      <w:start w:val="1"/>
      <w:numFmt w:val="bullet"/>
      <w:lvlText w:val="●"/>
      <w:lvlJc w:val="left"/>
      <w:pPr>
        <w:ind w:left="720" w:hanging="360"/>
      </w:pPr>
      <w:rPr>
        <w:rFonts w:asciiTheme="minorHAnsi" w:hAnsiTheme="minorHAnsi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1281726">
    <w:abstractNumId w:val="15"/>
  </w:num>
  <w:num w:numId="2" w16cid:durableId="208499492">
    <w:abstractNumId w:val="20"/>
  </w:num>
  <w:num w:numId="3" w16cid:durableId="733358831">
    <w:abstractNumId w:val="6"/>
  </w:num>
  <w:num w:numId="4" w16cid:durableId="700475163">
    <w:abstractNumId w:val="18"/>
  </w:num>
  <w:num w:numId="5" w16cid:durableId="1963490968">
    <w:abstractNumId w:val="13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2"/>
  </w:num>
  <w:num w:numId="9" w16cid:durableId="123549603">
    <w:abstractNumId w:val="10"/>
  </w:num>
  <w:num w:numId="10" w16cid:durableId="1309941647">
    <w:abstractNumId w:val="19"/>
  </w:num>
  <w:num w:numId="11" w16cid:durableId="404760913">
    <w:abstractNumId w:val="9"/>
  </w:num>
  <w:num w:numId="12" w16cid:durableId="2018582123">
    <w:abstractNumId w:val="11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6"/>
  </w:num>
  <w:num w:numId="19" w16cid:durableId="1797749680">
    <w:abstractNumId w:val="17"/>
  </w:num>
  <w:num w:numId="20" w16cid:durableId="145166898">
    <w:abstractNumId w:val="21"/>
  </w:num>
  <w:num w:numId="21" w16cid:durableId="2139644541">
    <w:abstractNumId w:val="8"/>
  </w:num>
  <w:num w:numId="22" w16cid:durableId="1171680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46E"/>
    <w:rsid w:val="00004952"/>
    <w:rsid w:val="00012AA5"/>
    <w:rsid w:val="000162CC"/>
    <w:rsid w:val="00016600"/>
    <w:rsid w:val="00016D3E"/>
    <w:rsid w:val="00021FA8"/>
    <w:rsid w:val="0002284E"/>
    <w:rsid w:val="0002759C"/>
    <w:rsid w:val="00034A9E"/>
    <w:rsid w:val="00054A06"/>
    <w:rsid w:val="000604D1"/>
    <w:rsid w:val="00063366"/>
    <w:rsid w:val="00065404"/>
    <w:rsid w:val="00070127"/>
    <w:rsid w:val="0007338C"/>
    <w:rsid w:val="00082C2E"/>
    <w:rsid w:val="00084F0C"/>
    <w:rsid w:val="00087703"/>
    <w:rsid w:val="00092749"/>
    <w:rsid w:val="00094BA6"/>
    <w:rsid w:val="000A5426"/>
    <w:rsid w:val="000A7A1D"/>
    <w:rsid w:val="000B4CAB"/>
    <w:rsid w:val="000B511D"/>
    <w:rsid w:val="000C6F7C"/>
    <w:rsid w:val="000D6A0E"/>
    <w:rsid w:val="000E6BA1"/>
    <w:rsid w:val="000E7F04"/>
    <w:rsid w:val="000F300E"/>
    <w:rsid w:val="00113D26"/>
    <w:rsid w:val="00115755"/>
    <w:rsid w:val="0011575B"/>
    <w:rsid w:val="00122A53"/>
    <w:rsid w:val="0013181C"/>
    <w:rsid w:val="001368B3"/>
    <w:rsid w:val="00136A60"/>
    <w:rsid w:val="0014257D"/>
    <w:rsid w:val="00144F25"/>
    <w:rsid w:val="001520D8"/>
    <w:rsid w:val="00163692"/>
    <w:rsid w:val="0016682E"/>
    <w:rsid w:val="00167FDE"/>
    <w:rsid w:val="001728A6"/>
    <w:rsid w:val="001806AC"/>
    <w:rsid w:val="00194393"/>
    <w:rsid w:val="001A4BA5"/>
    <w:rsid w:val="001C29CE"/>
    <w:rsid w:val="001F246E"/>
    <w:rsid w:val="001F2C75"/>
    <w:rsid w:val="0020040B"/>
    <w:rsid w:val="002073B6"/>
    <w:rsid w:val="00214B2A"/>
    <w:rsid w:val="00231796"/>
    <w:rsid w:val="00240B68"/>
    <w:rsid w:val="00241D09"/>
    <w:rsid w:val="002469CC"/>
    <w:rsid w:val="00256C1D"/>
    <w:rsid w:val="00260373"/>
    <w:rsid w:val="00261257"/>
    <w:rsid w:val="002641E5"/>
    <w:rsid w:val="0027097F"/>
    <w:rsid w:val="00271675"/>
    <w:rsid w:val="0027454B"/>
    <w:rsid w:val="002845C3"/>
    <w:rsid w:val="002850AF"/>
    <w:rsid w:val="002A338B"/>
    <w:rsid w:val="002B011A"/>
    <w:rsid w:val="002C2E04"/>
    <w:rsid w:val="002C5BA7"/>
    <w:rsid w:val="002D02C1"/>
    <w:rsid w:val="002D59EE"/>
    <w:rsid w:val="002D76F6"/>
    <w:rsid w:val="00310717"/>
    <w:rsid w:val="00315D21"/>
    <w:rsid w:val="00315F8D"/>
    <w:rsid w:val="00316C32"/>
    <w:rsid w:val="003222AD"/>
    <w:rsid w:val="00331A1A"/>
    <w:rsid w:val="00331FFB"/>
    <w:rsid w:val="00336D74"/>
    <w:rsid w:val="003446AB"/>
    <w:rsid w:val="0036573D"/>
    <w:rsid w:val="00371952"/>
    <w:rsid w:val="00386A11"/>
    <w:rsid w:val="003A217C"/>
    <w:rsid w:val="003A29E4"/>
    <w:rsid w:val="003B40D9"/>
    <w:rsid w:val="003B53D9"/>
    <w:rsid w:val="003B7A2E"/>
    <w:rsid w:val="003E4EBF"/>
    <w:rsid w:val="004044AE"/>
    <w:rsid w:val="004074CC"/>
    <w:rsid w:val="00413570"/>
    <w:rsid w:val="00425D8C"/>
    <w:rsid w:val="00433D71"/>
    <w:rsid w:val="0044399C"/>
    <w:rsid w:val="00444A24"/>
    <w:rsid w:val="00457F3D"/>
    <w:rsid w:val="00460096"/>
    <w:rsid w:val="00463E72"/>
    <w:rsid w:val="00467462"/>
    <w:rsid w:val="00475FFB"/>
    <w:rsid w:val="00482331"/>
    <w:rsid w:val="00490705"/>
    <w:rsid w:val="00495FC4"/>
    <w:rsid w:val="00496E72"/>
    <w:rsid w:val="00497775"/>
    <w:rsid w:val="00497839"/>
    <w:rsid w:val="004D6840"/>
    <w:rsid w:val="004D6A98"/>
    <w:rsid w:val="004E0336"/>
    <w:rsid w:val="004E1691"/>
    <w:rsid w:val="004E7B5B"/>
    <w:rsid w:val="004F2407"/>
    <w:rsid w:val="004F658C"/>
    <w:rsid w:val="005044BB"/>
    <w:rsid w:val="005076E9"/>
    <w:rsid w:val="005229A6"/>
    <w:rsid w:val="00532DD2"/>
    <w:rsid w:val="00542D1B"/>
    <w:rsid w:val="00543647"/>
    <w:rsid w:val="0055084D"/>
    <w:rsid w:val="005539EB"/>
    <w:rsid w:val="00554CC0"/>
    <w:rsid w:val="00562FFF"/>
    <w:rsid w:val="005935F5"/>
    <w:rsid w:val="00595227"/>
    <w:rsid w:val="005953C2"/>
    <w:rsid w:val="005A1BA1"/>
    <w:rsid w:val="005A5D4C"/>
    <w:rsid w:val="005C2ACD"/>
    <w:rsid w:val="005C30F7"/>
    <w:rsid w:val="005D339C"/>
    <w:rsid w:val="005D4605"/>
    <w:rsid w:val="005E59F8"/>
    <w:rsid w:val="005F0035"/>
    <w:rsid w:val="005F155B"/>
    <w:rsid w:val="005F36D8"/>
    <w:rsid w:val="00631B4E"/>
    <w:rsid w:val="00645CB3"/>
    <w:rsid w:val="00646EC1"/>
    <w:rsid w:val="00662603"/>
    <w:rsid w:val="00670EAB"/>
    <w:rsid w:val="00671E15"/>
    <w:rsid w:val="00680419"/>
    <w:rsid w:val="006A1175"/>
    <w:rsid w:val="006B7D5D"/>
    <w:rsid w:val="006E17F6"/>
    <w:rsid w:val="006F32BD"/>
    <w:rsid w:val="006F5667"/>
    <w:rsid w:val="00706BCE"/>
    <w:rsid w:val="007133C8"/>
    <w:rsid w:val="00736977"/>
    <w:rsid w:val="0074727A"/>
    <w:rsid w:val="00755CC0"/>
    <w:rsid w:val="00762FA7"/>
    <w:rsid w:val="00775CFA"/>
    <w:rsid w:val="00776605"/>
    <w:rsid w:val="00781FA7"/>
    <w:rsid w:val="00784C64"/>
    <w:rsid w:val="007940F8"/>
    <w:rsid w:val="007A4659"/>
    <w:rsid w:val="007B5190"/>
    <w:rsid w:val="007C2A3D"/>
    <w:rsid w:val="007D1F1C"/>
    <w:rsid w:val="007D3746"/>
    <w:rsid w:val="007D3B61"/>
    <w:rsid w:val="007D5A1F"/>
    <w:rsid w:val="007E4341"/>
    <w:rsid w:val="007F00C2"/>
    <w:rsid w:val="007F0FA2"/>
    <w:rsid w:val="00830F5A"/>
    <w:rsid w:val="00833FBC"/>
    <w:rsid w:val="0084324B"/>
    <w:rsid w:val="00844F95"/>
    <w:rsid w:val="00845CE1"/>
    <w:rsid w:val="00854A2A"/>
    <w:rsid w:val="00857DE2"/>
    <w:rsid w:val="008828F5"/>
    <w:rsid w:val="008844E5"/>
    <w:rsid w:val="00884793"/>
    <w:rsid w:val="008A53D3"/>
    <w:rsid w:val="008B6A05"/>
    <w:rsid w:val="008C5765"/>
    <w:rsid w:val="008E42C2"/>
    <w:rsid w:val="008E5BD4"/>
    <w:rsid w:val="008E6854"/>
    <w:rsid w:val="00902360"/>
    <w:rsid w:val="00914917"/>
    <w:rsid w:val="00917497"/>
    <w:rsid w:val="0092056F"/>
    <w:rsid w:val="009239D6"/>
    <w:rsid w:val="00930AB1"/>
    <w:rsid w:val="00947F77"/>
    <w:rsid w:val="00951CFD"/>
    <w:rsid w:val="00952342"/>
    <w:rsid w:val="00961FB5"/>
    <w:rsid w:val="00976B36"/>
    <w:rsid w:val="00980A00"/>
    <w:rsid w:val="00986D52"/>
    <w:rsid w:val="00987765"/>
    <w:rsid w:val="009A2F49"/>
    <w:rsid w:val="009A7A0D"/>
    <w:rsid w:val="009B1925"/>
    <w:rsid w:val="009B2DE3"/>
    <w:rsid w:val="009B667C"/>
    <w:rsid w:val="009C0764"/>
    <w:rsid w:val="009C1846"/>
    <w:rsid w:val="009C6486"/>
    <w:rsid w:val="009C6941"/>
    <w:rsid w:val="009E4861"/>
    <w:rsid w:val="009F638A"/>
    <w:rsid w:val="00A02765"/>
    <w:rsid w:val="00A05E34"/>
    <w:rsid w:val="00A06161"/>
    <w:rsid w:val="00A1076A"/>
    <w:rsid w:val="00A14579"/>
    <w:rsid w:val="00A23A05"/>
    <w:rsid w:val="00A30C08"/>
    <w:rsid w:val="00A30F69"/>
    <w:rsid w:val="00A54F2C"/>
    <w:rsid w:val="00A738F9"/>
    <w:rsid w:val="00A76925"/>
    <w:rsid w:val="00A80490"/>
    <w:rsid w:val="00A86388"/>
    <w:rsid w:val="00A949FC"/>
    <w:rsid w:val="00A96B1B"/>
    <w:rsid w:val="00AA29BE"/>
    <w:rsid w:val="00AB5797"/>
    <w:rsid w:val="00AC0B85"/>
    <w:rsid w:val="00AD020D"/>
    <w:rsid w:val="00AE1CC4"/>
    <w:rsid w:val="00AE2A33"/>
    <w:rsid w:val="00AE548A"/>
    <w:rsid w:val="00AE5622"/>
    <w:rsid w:val="00AF280B"/>
    <w:rsid w:val="00AF4004"/>
    <w:rsid w:val="00B06B41"/>
    <w:rsid w:val="00B13B26"/>
    <w:rsid w:val="00B2015C"/>
    <w:rsid w:val="00B269F3"/>
    <w:rsid w:val="00B377F3"/>
    <w:rsid w:val="00B47A68"/>
    <w:rsid w:val="00B650FA"/>
    <w:rsid w:val="00B81506"/>
    <w:rsid w:val="00B8310C"/>
    <w:rsid w:val="00B96060"/>
    <w:rsid w:val="00B96D55"/>
    <w:rsid w:val="00B973D3"/>
    <w:rsid w:val="00BA1F7D"/>
    <w:rsid w:val="00BA210B"/>
    <w:rsid w:val="00BC3434"/>
    <w:rsid w:val="00BC38D1"/>
    <w:rsid w:val="00BC4963"/>
    <w:rsid w:val="00BC7173"/>
    <w:rsid w:val="00BE1372"/>
    <w:rsid w:val="00C000C6"/>
    <w:rsid w:val="00C05665"/>
    <w:rsid w:val="00C071C2"/>
    <w:rsid w:val="00C30A63"/>
    <w:rsid w:val="00C42773"/>
    <w:rsid w:val="00C4778A"/>
    <w:rsid w:val="00C57F27"/>
    <w:rsid w:val="00C61E63"/>
    <w:rsid w:val="00C66E36"/>
    <w:rsid w:val="00C727EA"/>
    <w:rsid w:val="00C73E1E"/>
    <w:rsid w:val="00C7525A"/>
    <w:rsid w:val="00C778F0"/>
    <w:rsid w:val="00C84838"/>
    <w:rsid w:val="00C84FA5"/>
    <w:rsid w:val="00CA0CC3"/>
    <w:rsid w:val="00CA2384"/>
    <w:rsid w:val="00CA5600"/>
    <w:rsid w:val="00CA68D5"/>
    <w:rsid w:val="00CB267B"/>
    <w:rsid w:val="00CB32E9"/>
    <w:rsid w:val="00CC6EBF"/>
    <w:rsid w:val="00CE1149"/>
    <w:rsid w:val="00CE17E7"/>
    <w:rsid w:val="00D04515"/>
    <w:rsid w:val="00D11AEA"/>
    <w:rsid w:val="00D13358"/>
    <w:rsid w:val="00D3309C"/>
    <w:rsid w:val="00D3729B"/>
    <w:rsid w:val="00D47775"/>
    <w:rsid w:val="00D558A2"/>
    <w:rsid w:val="00D57A28"/>
    <w:rsid w:val="00D608C2"/>
    <w:rsid w:val="00D713B1"/>
    <w:rsid w:val="00D71DDF"/>
    <w:rsid w:val="00D74BF6"/>
    <w:rsid w:val="00D94A47"/>
    <w:rsid w:val="00D95A0A"/>
    <w:rsid w:val="00DA4C27"/>
    <w:rsid w:val="00DB0671"/>
    <w:rsid w:val="00DB4A6D"/>
    <w:rsid w:val="00DC33A3"/>
    <w:rsid w:val="00DC3DB4"/>
    <w:rsid w:val="00DC490D"/>
    <w:rsid w:val="00DF50D6"/>
    <w:rsid w:val="00E00A21"/>
    <w:rsid w:val="00E018D3"/>
    <w:rsid w:val="00E07B80"/>
    <w:rsid w:val="00E1739D"/>
    <w:rsid w:val="00E25AF8"/>
    <w:rsid w:val="00E4091D"/>
    <w:rsid w:val="00E47D50"/>
    <w:rsid w:val="00E5495D"/>
    <w:rsid w:val="00E55516"/>
    <w:rsid w:val="00E616AB"/>
    <w:rsid w:val="00E9017E"/>
    <w:rsid w:val="00EA0BA4"/>
    <w:rsid w:val="00EA175C"/>
    <w:rsid w:val="00EA3D47"/>
    <w:rsid w:val="00EA4C7A"/>
    <w:rsid w:val="00EB23AF"/>
    <w:rsid w:val="00EC05B9"/>
    <w:rsid w:val="00EC2A69"/>
    <w:rsid w:val="00EC6B64"/>
    <w:rsid w:val="00EF2B8F"/>
    <w:rsid w:val="00EF74BA"/>
    <w:rsid w:val="00F00525"/>
    <w:rsid w:val="00F00BF2"/>
    <w:rsid w:val="00F1024B"/>
    <w:rsid w:val="00F21435"/>
    <w:rsid w:val="00F31AED"/>
    <w:rsid w:val="00F347F1"/>
    <w:rsid w:val="00F36BE6"/>
    <w:rsid w:val="00F4093B"/>
    <w:rsid w:val="00F42E68"/>
    <w:rsid w:val="00F44C15"/>
    <w:rsid w:val="00F474FA"/>
    <w:rsid w:val="00F54F00"/>
    <w:rsid w:val="00F55327"/>
    <w:rsid w:val="00F62B82"/>
    <w:rsid w:val="00F677E6"/>
    <w:rsid w:val="00F736F7"/>
    <w:rsid w:val="00F82545"/>
    <w:rsid w:val="00F84BD9"/>
    <w:rsid w:val="00F9176F"/>
    <w:rsid w:val="00F91E77"/>
    <w:rsid w:val="00F97471"/>
    <w:rsid w:val="00FD16B9"/>
    <w:rsid w:val="00FD384F"/>
    <w:rsid w:val="00FD47AD"/>
    <w:rsid w:val="00FD5339"/>
    <w:rsid w:val="00FF6D8D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EA84"/>
  <w15:chartTrackingRefBased/>
  <w15:docId w15:val="{A4F78510-BED0-469A-A0FC-E23FCDF1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5C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1"/>
    <w:qFormat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styleId="Footer">
    <w:name w:val="footer"/>
    <w:basedOn w:val="Normal"/>
    <w:link w:val="FooterChar"/>
    <w:uiPriority w:val="99"/>
    <w:unhideWhenUsed/>
    <w:rsid w:val="00495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FC4"/>
    <w:rPr>
      <w:b/>
      <w:color w:val="000000" w:themeColor="text1"/>
      <w:sz w:val="20"/>
    </w:rPr>
  </w:style>
  <w:style w:type="paragraph" w:styleId="Revision">
    <w:name w:val="Revision"/>
    <w:hidden/>
    <w:uiPriority w:val="99"/>
    <w:semiHidden/>
    <w:rsid w:val="0092056F"/>
    <w:pPr>
      <w:spacing w:after="0" w:line="240" w:lineRule="auto"/>
    </w:pPr>
    <w:rPr>
      <w:b/>
      <w:color w:val="000000" w:themeColor="tex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20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05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056F"/>
    <w:rPr>
      <w:b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56F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56F"/>
    <w:rPr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0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6F"/>
    <w:rPr>
      <w:b/>
      <w:color w:val="000000" w:themeColor="text1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399C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B267B"/>
    <w:pPr>
      <w:widowControl w:val="0"/>
      <w:autoSpaceDE w:val="0"/>
      <w:autoSpaceDN w:val="0"/>
      <w:spacing w:after="0" w:line="240" w:lineRule="auto"/>
      <w:ind w:left="1109"/>
    </w:pPr>
    <w:rPr>
      <w:rFonts w:ascii="Franklin Gothic Medium" w:eastAsia="Franklin Gothic Medium" w:hAnsi="Franklin Gothic Medium" w:cs="Franklin Gothic Medium"/>
      <w:b w:val="0"/>
      <w:color w:val="auto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B267B"/>
    <w:rPr>
      <w:rFonts w:ascii="Franklin Gothic Medium" w:eastAsia="Franklin Gothic Medium" w:hAnsi="Franklin Gothic Medium" w:cs="Franklin Gothic Medium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s.rsc.org/en/content/articlelanding/2021/cp/d0cp05444e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linkedin.com/in/dawang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onkl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4EAD3112FB4BE2AF2B20EB3376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46ED1-6C30-4445-96B5-9F7DD63C7E8E}"/>
      </w:docPartPr>
      <w:docPartBody>
        <w:p w:rsidR="00F240D6" w:rsidRDefault="00F240D6">
          <w:pPr>
            <w:pStyle w:val="774EAD3112FB4BE2AF2B20EB3376C684"/>
          </w:pPr>
          <w:r w:rsidRPr="00F9176F">
            <w:t>Full Name</w:t>
          </w:r>
        </w:p>
      </w:docPartBody>
    </w:docPart>
    <w:docPart>
      <w:docPartPr>
        <w:name w:val="6227D1A41AB94A6BA7586B5B4ED8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1497F-37E6-4301-B828-F89C2C798124}"/>
      </w:docPartPr>
      <w:docPartBody>
        <w:p w:rsidR="00F240D6" w:rsidRDefault="00F240D6">
          <w:pPr>
            <w:pStyle w:val="6227D1A41AB94A6BA7586B5B4ED8A211"/>
          </w:pPr>
          <w:r w:rsidRPr="002073B6">
            <w:t>yourname@example.com</w:t>
          </w:r>
        </w:p>
      </w:docPartBody>
    </w:docPart>
    <w:docPart>
      <w:docPartPr>
        <w:name w:val="E3CC9A24746048DD91E9AA621F6BB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40BB9-E3C1-4E90-B3A4-6CD32C5147E8}"/>
      </w:docPartPr>
      <w:docPartBody>
        <w:p w:rsidR="00F240D6" w:rsidRDefault="00F240D6">
          <w:pPr>
            <w:pStyle w:val="E3CC9A24746048DD91E9AA621F6BBD60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48340BC504B940C49A71DCE49791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0FF12-FDE7-4041-B7F7-F4A1C2D28971}"/>
      </w:docPartPr>
      <w:docPartBody>
        <w:p w:rsidR="00F240D6" w:rsidRPr="00316C32" w:rsidRDefault="00F240D6" w:rsidP="00CD483E">
          <w:pPr>
            <w:pStyle w:val="ListBullet"/>
          </w:pPr>
          <w:r w:rsidRPr="00316C32">
            <w:t xml:space="preserve">Describe what you did/built etc. </w:t>
          </w:r>
        </w:p>
        <w:p w:rsidR="00F240D6" w:rsidRDefault="00F240D6">
          <w:pPr>
            <w:pStyle w:val="48340BC504B940C49A71DCE49791DB9C"/>
          </w:pPr>
          <w:r w:rsidRPr="00316C32">
            <w:t>Accomplishments</w:t>
          </w:r>
        </w:p>
      </w:docPartBody>
    </w:docPart>
    <w:docPart>
      <w:docPartPr>
        <w:name w:val="AD298F82C26F47EEA92C904BDA278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78466-BCD9-4A71-B66A-AC517B6C5A0F}"/>
      </w:docPartPr>
      <w:docPartBody>
        <w:p w:rsidR="000723EF" w:rsidRDefault="00BF6027" w:rsidP="00BF6027">
          <w:pPr>
            <w:pStyle w:val="AD298F82C26F47EEA92C904BDA278E14"/>
          </w:pPr>
          <w:r w:rsidRPr="000B4CAB">
            <w:t>Bachelor of Arts, Degree, GPA</w:t>
          </w:r>
        </w:p>
      </w:docPartBody>
    </w:docPart>
    <w:docPart>
      <w:docPartPr>
        <w:name w:val="1F355C80AF5D42E4837D77B7AB986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B7510-410D-46D0-A788-F4845B10C73F}"/>
      </w:docPartPr>
      <w:docPartBody>
        <w:p w:rsidR="000723EF" w:rsidRDefault="00BF6027" w:rsidP="00BF6027">
          <w:pPr>
            <w:pStyle w:val="1F355C80AF5D42E4837D77B7AB98622C"/>
          </w:pPr>
          <w:r w:rsidRPr="000B4CAB">
            <w:t>Relevant course work:</w:t>
          </w:r>
        </w:p>
      </w:docPartBody>
    </w:docPart>
    <w:docPart>
      <w:docPartPr>
        <w:name w:val="401E729D10BA464D95408C7720C87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4235C-A179-47E8-903D-F668708C62D0}"/>
      </w:docPartPr>
      <w:docPartBody>
        <w:p w:rsidR="000723EF" w:rsidRDefault="00BF6027" w:rsidP="00BF6027">
          <w:pPr>
            <w:pStyle w:val="401E729D10BA464D95408C7720C87886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AA6276D9804543469D423447BE72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3128F-5B49-41AB-A2B4-B71F196A200D}"/>
      </w:docPartPr>
      <w:docPartBody>
        <w:p w:rsidR="000723EF" w:rsidRDefault="00BF6027" w:rsidP="00BF6027">
          <w:pPr>
            <w:pStyle w:val="AA6276D9804543469D423447BE72D5C9"/>
          </w:pPr>
          <w:r w:rsidRPr="000B4CAB">
            <w:t>Bachelor of Arts, Degree, GPA</w:t>
          </w:r>
        </w:p>
      </w:docPartBody>
    </w:docPart>
    <w:docPart>
      <w:docPartPr>
        <w:name w:val="1695E7BB5D4342FAB48415FE9DB1B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F3CA4-36AF-4D2C-996D-438E2C6554E7}"/>
      </w:docPartPr>
      <w:docPartBody>
        <w:p w:rsidR="002456CF" w:rsidRDefault="0048736E" w:rsidP="0048736E">
          <w:pPr>
            <w:pStyle w:val="1695E7BB5D4342FAB48415FE9DB1B49A"/>
          </w:pPr>
          <w:r w:rsidRPr="00316C32">
            <w:t>Education</w:t>
          </w:r>
        </w:p>
      </w:docPartBody>
    </w:docPart>
    <w:docPart>
      <w:docPartPr>
        <w:name w:val="3AACD6E64F2A45738B756079D73D0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8DE0-8154-4007-A9EF-6AD8753A4D63}"/>
      </w:docPartPr>
      <w:docPartBody>
        <w:p w:rsidR="002456CF" w:rsidRDefault="0048736E" w:rsidP="0048736E">
          <w:pPr>
            <w:pStyle w:val="3AACD6E64F2A45738B756079D73D0A23"/>
          </w:pPr>
          <w:r w:rsidRPr="00316C32">
            <w:t>Describe what you did/built etc.</w:t>
          </w:r>
        </w:p>
      </w:docPartBody>
    </w:docPart>
    <w:docPart>
      <w:docPartPr>
        <w:name w:val="5AF0F43223B74D7C8BC231FE9CEB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DADC0-BE00-418D-993C-E15BCC9DF5EC}"/>
      </w:docPartPr>
      <w:docPartBody>
        <w:p w:rsidR="002456CF" w:rsidRPr="00316C32" w:rsidRDefault="002456CF" w:rsidP="00CD483E">
          <w:pPr>
            <w:pStyle w:val="ListBullet"/>
          </w:pPr>
          <w:r w:rsidRPr="00316C32">
            <w:t>Describe what you did and what your impact was</w:t>
          </w:r>
        </w:p>
        <w:p w:rsidR="00051148" w:rsidRDefault="002456CF" w:rsidP="002456CF">
          <w:pPr>
            <w:pStyle w:val="5AF0F43223B74D7C8BC231FE9CEB4449"/>
          </w:pPr>
          <w:r w:rsidRPr="00316C32">
            <w:t>Remember to be concise</w:t>
          </w:r>
        </w:p>
      </w:docPartBody>
    </w:docPart>
    <w:docPart>
      <w:docPartPr>
        <w:name w:val="BD7FBF6CF9C34BE78AE1F179D6BC7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F8391-4F2D-4F6F-A1BF-BFA07D7BC172}"/>
      </w:docPartPr>
      <w:docPartBody>
        <w:p w:rsidR="00051148" w:rsidRPr="00316C32" w:rsidRDefault="00051148" w:rsidP="00CD483E">
          <w:pPr>
            <w:pStyle w:val="ListBullet"/>
          </w:pPr>
          <w:r w:rsidRPr="00316C32">
            <w:t>Describe what you did and what your impact was</w:t>
          </w:r>
        </w:p>
        <w:p w:rsidR="0014622A" w:rsidRDefault="00051148" w:rsidP="00051148">
          <w:pPr>
            <w:pStyle w:val="BD7FBF6CF9C34BE78AE1F179D6BC7BB0"/>
          </w:pPr>
          <w:r w:rsidRPr="00316C32">
            <w:t>Remember to be concise</w:t>
          </w:r>
        </w:p>
      </w:docPartBody>
    </w:docPart>
    <w:docPart>
      <w:docPartPr>
        <w:name w:val="2CC99EC0AA4543B49E164EA4C5909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90F5A-5092-4529-9180-3BFD142A95E1}"/>
      </w:docPartPr>
      <w:docPartBody>
        <w:p w:rsidR="0014622A" w:rsidRDefault="00051148" w:rsidP="00051148">
          <w:pPr>
            <w:pStyle w:val="2CC99EC0AA4543B49E164EA4C59097A1"/>
          </w:pPr>
          <w:r w:rsidRPr="00316C32">
            <w:t>Describe what you did and what your impact was</w:t>
          </w:r>
        </w:p>
      </w:docPartBody>
    </w:docPart>
    <w:docPart>
      <w:docPartPr>
        <w:name w:val="A1F771FA3E3B4747A022C156F7703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A8F1-32B4-424A-86FE-314C62973EE8}"/>
      </w:docPartPr>
      <w:docPartBody>
        <w:p w:rsidR="0014622A" w:rsidRDefault="00051148" w:rsidP="00051148">
          <w:pPr>
            <w:pStyle w:val="A1F771FA3E3B4747A022C156F7703F85"/>
          </w:pPr>
          <w:r w:rsidRPr="00316C32">
            <w:t>Describe what you did and what your impact was</w:t>
          </w:r>
        </w:p>
      </w:docPartBody>
    </w:docPart>
    <w:docPart>
      <w:docPartPr>
        <w:name w:val="23F93802BB2944558C67364D66C3D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12879-94D5-4870-9574-1561AF54DDB3}"/>
      </w:docPartPr>
      <w:docPartBody>
        <w:p w:rsidR="0014622A" w:rsidRDefault="00051148" w:rsidP="00051148">
          <w:pPr>
            <w:pStyle w:val="23F93802BB2944558C67364D66C3D96B"/>
          </w:pPr>
          <w:r>
            <w:t>Month Year</w:t>
          </w:r>
        </w:p>
      </w:docPartBody>
    </w:docPart>
    <w:docPart>
      <w:docPartPr>
        <w:name w:val="790E67E41B894FD08BB7E3FC54427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AE53F-609F-4B96-9E12-E8E7E38755C2}"/>
      </w:docPartPr>
      <w:docPartBody>
        <w:p w:rsidR="004722D4" w:rsidRDefault="004722D4" w:rsidP="004722D4">
          <w:pPr>
            <w:pStyle w:val="790E67E41B894FD08BB7E3FC5442764B"/>
          </w:pPr>
          <w:r>
            <w:t>Company</w:t>
          </w:r>
        </w:p>
      </w:docPartBody>
    </w:docPart>
    <w:docPart>
      <w:docPartPr>
        <w:name w:val="15AE7D2FFCB746F2BC5E9D00205DC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1C20C-5D6C-423C-8363-A1C6F403C987}"/>
      </w:docPartPr>
      <w:docPartBody>
        <w:p w:rsidR="004722D4" w:rsidRDefault="004722D4" w:rsidP="004722D4">
          <w:pPr>
            <w:pStyle w:val="15AE7D2FFCB746F2BC5E9D00205DC74A"/>
          </w:pPr>
          <w:r w:rsidRPr="00F9176F">
            <w:t>location</w:t>
          </w:r>
        </w:p>
      </w:docPartBody>
    </w:docPart>
    <w:docPart>
      <w:docPartPr>
        <w:name w:val="D796EE0A9894405895FBC1D99B0A8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67820-EFD1-4383-A2CE-98D2319A2F45}"/>
      </w:docPartPr>
      <w:docPartBody>
        <w:p w:rsidR="004722D4" w:rsidRDefault="004722D4" w:rsidP="004722D4">
          <w:pPr>
            <w:pStyle w:val="D796EE0A9894405895FBC1D99B0A89D6"/>
          </w:pPr>
          <w:r w:rsidRPr="00F9176F">
            <w:t>Role</w:t>
          </w:r>
        </w:p>
      </w:docPartBody>
    </w:docPart>
    <w:docPart>
      <w:docPartPr>
        <w:name w:val="5AB5C8EBB3DE446EB67213484F2F3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A51B-6FE9-48F9-9A73-3BA5E0666C2E}"/>
      </w:docPartPr>
      <w:docPartBody>
        <w:p w:rsidR="004722D4" w:rsidRDefault="004722D4" w:rsidP="004722D4">
          <w:pPr>
            <w:pStyle w:val="5AB5C8EBB3DE446EB67213484F2F3CC2"/>
          </w:pPr>
          <w:r>
            <w:t>Month Year</w:t>
          </w:r>
        </w:p>
      </w:docPartBody>
    </w:docPart>
    <w:docPart>
      <w:docPartPr>
        <w:name w:val="0B93A421FDF147FF865F2654C79E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3A87B-DA41-4B65-8508-0903C7485E0C}"/>
      </w:docPartPr>
      <w:docPartBody>
        <w:p w:rsidR="004722D4" w:rsidRDefault="004722D4" w:rsidP="004722D4">
          <w:pPr>
            <w:pStyle w:val="0B93A421FDF147FF865F2654C79EAC32"/>
          </w:pPr>
          <w:r>
            <w:t>Month Year</w:t>
          </w:r>
        </w:p>
      </w:docPartBody>
    </w:docPart>
    <w:docPart>
      <w:docPartPr>
        <w:name w:val="D04064403681497DB594C0585535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7DF0E-35A3-435C-8DB8-4DC08C92E10A}"/>
      </w:docPartPr>
      <w:docPartBody>
        <w:p w:rsidR="00BC3125" w:rsidRDefault="00BC3125" w:rsidP="00BC3125">
          <w:pPr>
            <w:pStyle w:val="D04064403681497DB594C05855350616"/>
          </w:pPr>
          <w:r w:rsidRPr="00316C32">
            <w:t>Education</w:t>
          </w:r>
        </w:p>
      </w:docPartBody>
    </w:docPart>
    <w:docPart>
      <w:docPartPr>
        <w:name w:val="C574601A6F3345AFB8F9E1319844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C157D-F21A-495D-93D5-D1C81FF39978}"/>
      </w:docPartPr>
      <w:docPartBody>
        <w:p w:rsidR="00865739" w:rsidRDefault="00C519AE" w:rsidP="00C519AE">
          <w:pPr>
            <w:pStyle w:val="C574601A6F3345AFB8F9E1319844B321"/>
          </w:pPr>
          <w:r>
            <w:t>Month Year</w:t>
          </w:r>
        </w:p>
      </w:docPartBody>
    </w:docPart>
    <w:docPart>
      <w:docPartPr>
        <w:name w:val="5FC3E8CBC8AB4567875AB4F561C08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9C670-1281-4189-8549-0FA9DE573E48}"/>
      </w:docPartPr>
      <w:docPartBody>
        <w:p w:rsidR="00CD483E" w:rsidRDefault="006532CB" w:rsidP="006532CB">
          <w:pPr>
            <w:pStyle w:val="5FC3E8CBC8AB4567875AB4F561C08F2F"/>
          </w:pPr>
          <w:r w:rsidRPr="00316C32">
            <w:t>Education</w:t>
          </w:r>
        </w:p>
      </w:docPartBody>
    </w:docPart>
    <w:docPart>
      <w:docPartPr>
        <w:name w:val="7A9229ACA9794D9F9A9201C01E749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7F53-58B9-49A4-A282-55EF1556FA25}"/>
      </w:docPartPr>
      <w:docPartBody>
        <w:p w:rsidR="00CD483E" w:rsidRDefault="00CD483E" w:rsidP="00CD483E">
          <w:pPr>
            <w:pStyle w:val="7A9229ACA9794D9F9A9201C01E7495F8"/>
          </w:pPr>
          <w:r w:rsidRPr="00316C32">
            <w:t>Education</w:t>
          </w:r>
        </w:p>
      </w:docPartBody>
    </w:docPart>
    <w:docPart>
      <w:docPartPr>
        <w:name w:val="6420698596CA4B9DB870EB411FF5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BC76D-B240-4703-86FC-9D1D46AD4107}"/>
      </w:docPartPr>
      <w:docPartBody>
        <w:p w:rsidR="00CD483E" w:rsidRDefault="00CD483E" w:rsidP="00CD483E">
          <w:pPr>
            <w:pStyle w:val="6420698596CA4B9DB870EB411FF57F3E"/>
          </w:pPr>
          <w:r>
            <w:t>Month Year</w:t>
          </w:r>
        </w:p>
      </w:docPartBody>
    </w:docPart>
    <w:docPart>
      <w:docPartPr>
        <w:name w:val="E1BC05A592264BDCBE4B57E7CB79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CCDAE-E42A-40C6-9CB9-0E05F9A1BAA5}"/>
      </w:docPartPr>
      <w:docPartBody>
        <w:p w:rsidR="00CD483E" w:rsidRDefault="00CD483E" w:rsidP="00CD483E">
          <w:pPr>
            <w:pStyle w:val="E1BC05A592264BDCBE4B57E7CB7999E1"/>
          </w:pPr>
          <w:r>
            <w:t>Month Year</w:t>
          </w:r>
        </w:p>
      </w:docPartBody>
    </w:docPart>
    <w:docPart>
      <w:docPartPr>
        <w:name w:val="27E6706098344E9EA2323761A5281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99A7-F650-4DD7-B86E-3844099AEAC5}"/>
      </w:docPartPr>
      <w:docPartBody>
        <w:p w:rsidR="00CD483E" w:rsidRDefault="00CD483E" w:rsidP="00CD483E">
          <w:pPr>
            <w:pStyle w:val="27E6706098344E9EA2323761A52818C8"/>
          </w:pPr>
          <w:r w:rsidRPr="00316C32">
            <w:t>Describe what you did/built etc.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D6"/>
    <w:rsid w:val="000162CC"/>
    <w:rsid w:val="00051148"/>
    <w:rsid w:val="000723EF"/>
    <w:rsid w:val="00082C2E"/>
    <w:rsid w:val="000C6F7C"/>
    <w:rsid w:val="000F300E"/>
    <w:rsid w:val="00113D26"/>
    <w:rsid w:val="0011575B"/>
    <w:rsid w:val="0014622A"/>
    <w:rsid w:val="00171EDF"/>
    <w:rsid w:val="00214B2A"/>
    <w:rsid w:val="002456CF"/>
    <w:rsid w:val="002845C3"/>
    <w:rsid w:val="004510F7"/>
    <w:rsid w:val="004722D4"/>
    <w:rsid w:val="0048736E"/>
    <w:rsid w:val="004A43EC"/>
    <w:rsid w:val="004F2407"/>
    <w:rsid w:val="00564220"/>
    <w:rsid w:val="006532CB"/>
    <w:rsid w:val="007260B6"/>
    <w:rsid w:val="007D5A1F"/>
    <w:rsid w:val="00865739"/>
    <w:rsid w:val="0094166B"/>
    <w:rsid w:val="009B6605"/>
    <w:rsid w:val="00A86388"/>
    <w:rsid w:val="00A86F32"/>
    <w:rsid w:val="00BC3125"/>
    <w:rsid w:val="00BF6027"/>
    <w:rsid w:val="00C519AE"/>
    <w:rsid w:val="00CD483E"/>
    <w:rsid w:val="00D6173D"/>
    <w:rsid w:val="00DD69BD"/>
    <w:rsid w:val="00E23069"/>
    <w:rsid w:val="00E846A5"/>
    <w:rsid w:val="00EC05B9"/>
    <w:rsid w:val="00ED200F"/>
    <w:rsid w:val="00F240D6"/>
    <w:rsid w:val="00F844F2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4EAD3112FB4BE2AF2B20EB3376C684">
    <w:name w:val="774EAD3112FB4BE2AF2B20EB3376C684"/>
  </w:style>
  <w:style w:type="paragraph" w:customStyle="1" w:styleId="6227D1A41AB94A6BA7586B5B4ED8A211">
    <w:name w:val="6227D1A41AB94A6BA7586B5B4ED8A211"/>
  </w:style>
  <w:style w:type="paragraph" w:customStyle="1" w:styleId="E3CC9A24746048DD91E9AA621F6BBD60">
    <w:name w:val="E3CC9A24746048DD91E9AA621F6BBD60"/>
  </w:style>
  <w:style w:type="paragraph" w:styleId="ListBullet">
    <w:name w:val="List Bullet"/>
    <w:basedOn w:val="Normal"/>
    <w:uiPriority w:val="99"/>
    <w:rsid w:val="00051148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051148"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051148"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051148"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051148"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8340BC504B940C49A71DCE49791DB9C">
    <w:name w:val="48340BC504B940C49A71DCE49791DB9C"/>
  </w:style>
  <w:style w:type="character" w:customStyle="1" w:styleId="NotBold">
    <w:name w:val="Not Bold"/>
    <w:uiPriority w:val="1"/>
    <w:qFormat/>
    <w:rsid w:val="00171EDF"/>
    <w:rPr>
      <w:b/>
      <w:bCs/>
      <w:color w:val="auto"/>
    </w:rPr>
  </w:style>
  <w:style w:type="paragraph" w:customStyle="1" w:styleId="AD298F82C26F47EEA92C904BDA278E14">
    <w:name w:val="AD298F82C26F47EEA92C904BDA278E14"/>
    <w:rsid w:val="00BF6027"/>
  </w:style>
  <w:style w:type="paragraph" w:customStyle="1" w:styleId="1F355C80AF5D42E4837D77B7AB98622C">
    <w:name w:val="1F355C80AF5D42E4837D77B7AB98622C"/>
    <w:rsid w:val="00BF6027"/>
  </w:style>
  <w:style w:type="paragraph" w:customStyle="1" w:styleId="401E729D10BA464D95408C7720C87886">
    <w:name w:val="401E729D10BA464D95408C7720C87886"/>
    <w:rsid w:val="00BF6027"/>
  </w:style>
  <w:style w:type="paragraph" w:customStyle="1" w:styleId="AA6276D9804543469D423447BE72D5C9">
    <w:name w:val="AA6276D9804543469D423447BE72D5C9"/>
    <w:rsid w:val="00BF6027"/>
  </w:style>
  <w:style w:type="paragraph" w:customStyle="1" w:styleId="1695E7BB5D4342FAB48415FE9DB1B49A">
    <w:name w:val="1695E7BB5D4342FAB48415FE9DB1B49A"/>
    <w:rsid w:val="0048736E"/>
    <w:rPr>
      <w:lang w:eastAsia="zh-CN"/>
    </w:rPr>
  </w:style>
  <w:style w:type="paragraph" w:customStyle="1" w:styleId="5AF0F43223B74D7C8BC231FE9CEB4449">
    <w:name w:val="5AF0F43223B74D7C8BC231FE9CEB4449"/>
    <w:rsid w:val="002456CF"/>
  </w:style>
  <w:style w:type="paragraph" w:customStyle="1" w:styleId="3AACD6E64F2A45738B756079D73D0A23">
    <w:name w:val="3AACD6E64F2A45738B756079D73D0A23"/>
    <w:rsid w:val="0048736E"/>
    <w:rPr>
      <w:lang w:eastAsia="zh-CN"/>
    </w:rPr>
  </w:style>
  <w:style w:type="paragraph" w:customStyle="1" w:styleId="BD7FBF6CF9C34BE78AE1F179D6BC7BB0">
    <w:name w:val="BD7FBF6CF9C34BE78AE1F179D6BC7BB0"/>
    <w:rsid w:val="00051148"/>
  </w:style>
  <w:style w:type="paragraph" w:customStyle="1" w:styleId="D04064403681497DB594C05855350616">
    <w:name w:val="D04064403681497DB594C05855350616"/>
    <w:rsid w:val="00BC3125"/>
  </w:style>
  <w:style w:type="paragraph" w:customStyle="1" w:styleId="2CC99EC0AA4543B49E164EA4C59097A1">
    <w:name w:val="2CC99EC0AA4543B49E164EA4C59097A1"/>
    <w:rsid w:val="00051148"/>
  </w:style>
  <w:style w:type="paragraph" w:customStyle="1" w:styleId="A1F771FA3E3B4747A022C156F7703F85">
    <w:name w:val="A1F771FA3E3B4747A022C156F7703F85"/>
    <w:rsid w:val="00051148"/>
  </w:style>
  <w:style w:type="paragraph" w:customStyle="1" w:styleId="23F93802BB2944558C67364D66C3D96B">
    <w:name w:val="23F93802BB2944558C67364D66C3D96B"/>
    <w:rsid w:val="00051148"/>
  </w:style>
  <w:style w:type="paragraph" w:customStyle="1" w:styleId="790E67E41B894FD08BB7E3FC5442764B">
    <w:name w:val="790E67E41B894FD08BB7E3FC5442764B"/>
    <w:rsid w:val="004722D4"/>
  </w:style>
  <w:style w:type="paragraph" w:customStyle="1" w:styleId="15AE7D2FFCB746F2BC5E9D00205DC74A">
    <w:name w:val="15AE7D2FFCB746F2BC5E9D00205DC74A"/>
    <w:rsid w:val="004722D4"/>
  </w:style>
  <w:style w:type="paragraph" w:customStyle="1" w:styleId="D796EE0A9894405895FBC1D99B0A89D6">
    <w:name w:val="D796EE0A9894405895FBC1D99B0A89D6"/>
    <w:rsid w:val="004722D4"/>
  </w:style>
  <w:style w:type="paragraph" w:customStyle="1" w:styleId="5AB5C8EBB3DE446EB67213484F2F3CC2">
    <w:name w:val="5AB5C8EBB3DE446EB67213484F2F3CC2"/>
    <w:rsid w:val="004722D4"/>
  </w:style>
  <w:style w:type="paragraph" w:customStyle="1" w:styleId="0B93A421FDF147FF865F2654C79EAC32">
    <w:name w:val="0B93A421FDF147FF865F2654C79EAC32"/>
    <w:rsid w:val="004722D4"/>
  </w:style>
  <w:style w:type="paragraph" w:customStyle="1" w:styleId="C574601A6F3345AFB8F9E1319844B321">
    <w:name w:val="C574601A6F3345AFB8F9E1319844B321"/>
    <w:rsid w:val="00C519AE"/>
  </w:style>
  <w:style w:type="paragraph" w:customStyle="1" w:styleId="5FC3E8CBC8AB4567875AB4F561C08F2F">
    <w:name w:val="5FC3E8CBC8AB4567875AB4F561C08F2F"/>
    <w:rsid w:val="006532CB"/>
    <w:pPr>
      <w:spacing w:line="259" w:lineRule="auto"/>
    </w:pPr>
    <w:rPr>
      <w:sz w:val="22"/>
      <w:szCs w:val="22"/>
      <w:lang w:eastAsia="zh-CN"/>
    </w:rPr>
  </w:style>
  <w:style w:type="paragraph" w:customStyle="1" w:styleId="7A9229ACA9794D9F9A9201C01E7495F8">
    <w:name w:val="7A9229ACA9794D9F9A9201C01E7495F8"/>
    <w:rsid w:val="00CD483E"/>
    <w:pPr>
      <w:spacing w:line="259" w:lineRule="auto"/>
    </w:pPr>
    <w:rPr>
      <w:sz w:val="22"/>
      <w:szCs w:val="22"/>
    </w:rPr>
  </w:style>
  <w:style w:type="paragraph" w:customStyle="1" w:styleId="6420698596CA4B9DB870EB411FF57F3E">
    <w:name w:val="6420698596CA4B9DB870EB411FF57F3E"/>
    <w:rsid w:val="00CD483E"/>
    <w:pPr>
      <w:spacing w:line="259" w:lineRule="auto"/>
    </w:pPr>
    <w:rPr>
      <w:sz w:val="22"/>
      <w:szCs w:val="22"/>
    </w:rPr>
  </w:style>
  <w:style w:type="paragraph" w:customStyle="1" w:styleId="E1BC05A592264BDCBE4B57E7CB7999E1">
    <w:name w:val="E1BC05A592264BDCBE4B57E7CB7999E1"/>
    <w:rsid w:val="00CD483E"/>
    <w:pPr>
      <w:spacing w:line="259" w:lineRule="auto"/>
    </w:pPr>
    <w:rPr>
      <w:sz w:val="22"/>
      <w:szCs w:val="22"/>
    </w:rPr>
  </w:style>
  <w:style w:type="paragraph" w:customStyle="1" w:styleId="27E6706098344E9EA2323761A52818C8">
    <w:name w:val="27E6706098344E9EA2323761A52818C8"/>
    <w:rsid w:val="00CD483E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d38564d-6e4f-4395-9841-f8a12266161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07B5027CF8A4789F1C742C3D8AF37" ma:contentTypeVersion="6" ma:contentTypeDescription="Create a new document." ma:contentTypeScope="" ma:versionID="e48f298f80f829ffec7e04e04f10a401">
  <xsd:schema xmlns:xsd="http://www.w3.org/2001/XMLSchema" xmlns:xs="http://www.w3.org/2001/XMLSchema" xmlns:p="http://schemas.microsoft.com/office/2006/metadata/properties" xmlns:ns3="ed38564d-6e4f-4395-9841-f8a122661615" targetNamespace="http://schemas.microsoft.com/office/2006/metadata/properties" ma:root="true" ma:fieldsID="521be6a7bd0b6fcde54f7c636bcad863" ns3:_="">
    <xsd:import namespace="ed38564d-6e4f-4395-9841-f8a122661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564d-6e4f-4395-9841-f8a122661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ed38564d-6e4f-4395-9841-f8a122661615"/>
  </ds:schemaRefs>
</ds:datastoreItem>
</file>

<file path=customXml/itemProps2.xml><?xml version="1.0" encoding="utf-8"?>
<ds:datastoreItem xmlns:ds="http://schemas.openxmlformats.org/officeDocument/2006/customXml" ds:itemID="{1DA2E865-F169-479E-9111-D6C2781A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564d-6e4f-4395-9841-f8a122661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</Template>
  <TotalTime>0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Wang, David</cp:lastModifiedBy>
  <cp:revision>2</cp:revision>
  <cp:lastPrinted>2024-09-04T16:44:00Z</cp:lastPrinted>
  <dcterms:created xsi:type="dcterms:W3CDTF">2024-10-03T01:57:00Z</dcterms:created>
  <dcterms:modified xsi:type="dcterms:W3CDTF">2024-10-03T01:57:00Z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0x010100F5E07B5027CF8A4789F1C742C3D8AF37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69e2fc4d,58e19e63,4ef416a2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General Business</vt:lpwstr>
  </property>
  <property fmtid="{D5CDD505-2E9C-101B-9397-08002B2CF9AE}" pid="7" name="MSIP_Label_3aac0ad3-18d9-49e9-a80d-c985041778ba_Enabled">
    <vt:lpwstr>true</vt:lpwstr>
  </property>
  <property fmtid="{D5CDD505-2E9C-101B-9397-08002B2CF9AE}" pid="8" name="MSIP_Label_3aac0ad3-18d9-49e9-a80d-c985041778ba_SetDate">
    <vt:lpwstr>2024-08-11T03:38:46Z</vt:lpwstr>
  </property>
  <property fmtid="{D5CDD505-2E9C-101B-9397-08002B2CF9AE}" pid="9" name="MSIP_Label_3aac0ad3-18d9-49e9-a80d-c985041778ba_Method">
    <vt:lpwstr>Standard</vt:lpwstr>
  </property>
  <property fmtid="{D5CDD505-2E9C-101B-9397-08002B2CF9AE}" pid="10" name="MSIP_Label_3aac0ad3-18d9-49e9-a80d-c985041778ba_Name">
    <vt:lpwstr>General Business</vt:lpwstr>
  </property>
  <property fmtid="{D5CDD505-2E9C-101B-9397-08002B2CF9AE}" pid="11" name="MSIP_Label_3aac0ad3-18d9-49e9-a80d-c985041778ba_SiteId">
    <vt:lpwstr>c3e32f53-cb7f-4809-968d-1cc4ccc785fe</vt:lpwstr>
  </property>
  <property fmtid="{D5CDD505-2E9C-101B-9397-08002B2CF9AE}" pid="12" name="MSIP_Label_3aac0ad3-18d9-49e9-a80d-c985041778ba_ActionId">
    <vt:lpwstr>ddc2f78e-8952-43d6-ac75-686596df9be8</vt:lpwstr>
  </property>
  <property fmtid="{D5CDD505-2E9C-101B-9397-08002B2CF9AE}" pid="13" name="MSIP_Label_3aac0ad3-18d9-49e9-a80d-c985041778ba_ContentBits">
    <vt:lpwstr>2</vt:lpwstr>
  </property>
  <property fmtid="{D5CDD505-2E9C-101B-9397-08002B2CF9AE}" pid="14" name="GrammarlyDocumentId">
    <vt:lpwstr>2624a64922a6d59e10bbc29dac30e2a102a5997633a15d89e3347aa6e24ad0d0</vt:lpwstr>
  </property>
</Properties>
</file>