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678209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0D8F93B" w14:textId="7B6BD021" w:rsidR="001B2ABD" w:rsidRDefault="0011098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21C6CAF" wp14:editId="47826897">
                  <wp:extent cx="1828800" cy="1834259"/>
                  <wp:effectExtent l="0" t="0" r="0" b="0"/>
                  <wp:docPr id="3140247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365" cy="1835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EDE04E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66FF6A7" w14:textId="7AF79CC9" w:rsidR="001B2ABD" w:rsidRDefault="0011098B" w:rsidP="001B2ABD">
            <w:pPr>
              <w:pStyle w:val="Title"/>
            </w:pPr>
            <w:r>
              <w:t>Oscar Hidalgo Jr</w:t>
            </w:r>
          </w:p>
          <w:p w14:paraId="20563691" w14:textId="11581494" w:rsidR="001B2ABD" w:rsidRDefault="001B2ABD" w:rsidP="001B2ABD">
            <w:pPr>
              <w:pStyle w:val="Subtitle"/>
            </w:pPr>
          </w:p>
        </w:tc>
      </w:tr>
      <w:tr w:rsidR="001B2ABD" w14:paraId="1179469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A706BF2C46ED4805A65245EE5603BF32"/>
              </w:placeholder>
              <w:temporary/>
              <w:showingPlcHdr/>
              <w15:appearance w15:val="hidden"/>
            </w:sdtPr>
            <w:sdtContent>
              <w:p w14:paraId="6987C28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71F9746" w14:textId="269A1C5E" w:rsidR="00036450" w:rsidRPr="00B062F0" w:rsidRDefault="00B062F0" w:rsidP="0011098B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B062F0">
              <w:rPr>
                <w:sz w:val="22"/>
              </w:rPr>
              <w:t>20 East Rose Street Glenwood, IL. 60425</w:t>
            </w:r>
          </w:p>
          <w:p w14:paraId="01FB3293" w14:textId="77777777" w:rsidR="00036450" w:rsidRDefault="00036450" w:rsidP="00036450"/>
          <w:sdt>
            <w:sdtPr>
              <w:id w:val="-1954003311"/>
              <w:placeholder>
                <w:docPart w:val="A79BD63E128A46BDA98947179BF94417"/>
              </w:placeholder>
              <w:temporary/>
              <w:showingPlcHdr/>
              <w15:appearance w15:val="hidden"/>
            </w:sdtPr>
            <w:sdtContent>
              <w:p w14:paraId="1CCFD23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2ACA5CDDADA14E3AAE51BCC4968D79E9"/>
              </w:placeholder>
              <w:temporary/>
              <w:showingPlcHdr/>
              <w15:appearance w15:val="hidden"/>
            </w:sdtPr>
            <w:sdtContent>
              <w:p w14:paraId="6BC09D9D" w14:textId="77777777" w:rsidR="004D3011" w:rsidRPr="0011098B" w:rsidRDefault="004D3011" w:rsidP="004D3011">
                <w:pPr>
                  <w:rPr>
                    <w:sz w:val="24"/>
                    <w:szCs w:val="24"/>
                  </w:rPr>
                </w:pPr>
                <w:r w:rsidRPr="0011098B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576B76C3" w14:textId="10123141" w:rsidR="004D3011" w:rsidRPr="0011098B" w:rsidRDefault="0011098B" w:rsidP="004D3011">
            <w:pPr>
              <w:rPr>
                <w:sz w:val="24"/>
                <w:szCs w:val="24"/>
              </w:rPr>
            </w:pPr>
            <w:r w:rsidRPr="0011098B">
              <w:rPr>
                <w:sz w:val="24"/>
                <w:szCs w:val="24"/>
              </w:rPr>
              <w:t>224-227-8307</w:t>
            </w:r>
          </w:p>
          <w:p w14:paraId="50B7F1E1" w14:textId="77777777" w:rsidR="004D3011" w:rsidRPr="004D3011" w:rsidRDefault="004D3011" w:rsidP="004D3011"/>
          <w:p w14:paraId="5F2999BD" w14:textId="152B004F" w:rsidR="004D3011" w:rsidRDefault="004D3011" w:rsidP="004D3011"/>
          <w:p w14:paraId="59FBE23E" w14:textId="77777777" w:rsidR="004D3011" w:rsidRDefault="004D3011" w:rsidP="004D3011"/>
          <w:sdt>
            <w:sdtPr>
              <w:rPr>
                <w:sz w:val="24"/>
                <w:szCs w:val="24"/>
              </w:rPr>
              <w:id w:val="-240260293"/>
              <w:placeholder>
                <w:docPart w:val="FF2742ECDF3B48BD82A93BEBBDB3065C"/>
              </w:placeholder>
              <w:temporary/>
              <w:showingPlcHdr/>
              <w15:appearance w15:val="hidden"/>
            </w:sdtPr>
            <w:sdtContent>
              <w:p w14:paraId="2F2344A8" w14:textId="2DB7915F" w:rsidR="004D3011" w:rsidRPr="0011098B" w:rsidRDefault="004D3011" w:rsidP="004D3011">
                <w:pPr>
                  <w:rPr>
                    <w:sz w:val="24"/>
                    <w:szCs w:val="24"/>
                  </w:rPr>
                </w:pPr>
                <w:r w:rsidRPr="0011098B">
                  <w:rPr>
                    <w:sz w:val="24"/>
                    <w:szCs w:val="24"/>
                  </w:rPr>
                  <w:t>EMAIL:</w:t>
                </w:r>
              </w:p>
            </w:sdtContent>
          </w:sdt>
          <w:p w14:paraId="770DBC97" w14:textId="23C18036" w:rsidR="00036450" w:rsidRPr="00E4381A" w:rsidRDefault="0011098B" w:rsidP="004D3011">
            <w:pPr>
              <w:rPr>
                <w:rStyle w:val="Hyperlink"/>
              </w:rPr>
            </w:pPr>
            <w:r w:rsidRPr="0011098B">
              <w:rPr>
                <w:sz w:val="24"/>
                <w:szCs w:val="24"/>
              </w:rPr>
              <w:t>oscarhidalgojr@gmail.com</w:t>
            </w:r>
          </w:p>
          <w:sdt>
            <w:sdtPr>
              <w:id w:val="-1444214663"/>
              <w:placeholder>
                <w:docPart w:val="90C0C4AAD3224E29A006757E7C3200D4"/>
              </w:placeholder>
              <w:temporary/>
              <w:showingPlcHdr/>
              <w15:appearance w15:val="hidden"/>
            </w:sdtPr>
            <w:sdtContent>
              <w:p w14:paraId="6508EBB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2476C87" w14:textId="5828FBB6" w:rsidR="004D3011" w:rsidRPr="0011098B" w:rsidRDefault="0011098B" w:rsidP="004D3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11098B">
              <w:rPr>
                <w:sz w:val="24"/>
                <w:szCs w:val="24"/>
              </w:rPr>
              <w:t>unning</w:t>
            </w:r>
          </w:p>
          <w:p w14:paraId="291B2E7E" w14:textId="4CA7A30C" w:rsidR="004D3011" w:rsidRPr="0011098B" w:rsidRDefault="0011098B" w:rsidP="004D3011">
            <w:pPr>
              <w:rPr>
                <w:sz w:val="24"/>
                <w:szCs w:val="24"/>
              </w:rPr>
            </w:pPr>
            <w:r w:rsidRPr="0011098B">
              <w:rPr>
                <w:sz w:val="24"/>
                <w:szCs w:val="24"/>
              </w:rPr>
              <w:t>Friends &amp; Family</w:t>
            </w:r>
          </w:p>
          <w:p w14:paraId="12D35B23" w14:textId="4CC29CF0" w:rsidR="004D3011" w:rsidRPr="0011098B" w:rsidRDefault="0011098B" w:rsidP="004D3011">
            <w:pPr>
              <w:rPr>
                <w:sz w:val="24"/>
                <w:szCs w:val="24"/>
              </w:rPr>
            </w:pPr>
            <w:r w:rsidRPr="0011098B">
              <w:rPr>
                <w:sz w:val="24"/>
                <w:szCs w:val="24"/>
              </w:rPr>
              <w:t>Boxing</w:t>
            </w:r>
          </w:p>
          <w:p w14:paraId="515C0C81" w14:textId="39255681" w:rsidR="004D3011" w:rsidRPr="004D3011" w:rsidRDefault="0011098B" w:rsidP="004D3011">
            <w:r w:rsidRPr="0011098B">
              <w:rPr>
                <w:sz w:val="24"/>
                <w:szCs w:val="24"/>
              </w:rPr>
              <w:t>Learning</w:t>
            </w:r>
          </w:p>
        </w:tc>
        <w:tc>
          <w:tcPr>
            <w:tcW w:w="720" w:type="dxa"/>
          </w:tcPr>
          <w:p w14:paraId="535892F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BD53663680D43F1A937E3A25D1D31AB"/>
              </w:placeholder>
              <w:temporary/>
              <w:showingPlcHdr/>
              <w15:appearance w15:val="hidden"/>
            </w:sdtPr>
            <w:sdtContent>
              <w:p w14:paraId="080A1ED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74DD82E" w14:textId="0172139A" w:rsidR="00036450" w:rsidRPr="0011098B" w:rsidRDefault="0011098B" w:rsidP="00B359E4">
            <w:pPr>
              <w:pStyle w:val="Heading4"/>
              <w:rPr>
                <w:sz w:val="22"/>
              </w:rPr>
            </w:pPr>
            <w:r w:rsidRPr="0011098B">
              <w:rPr>
                <w:sz w:val="22"/>
              </w:rPr>
              <w:t>Bloom High School</w:t>
            </w:r>
          </w:p>
          <w:p w14:paraId="506B076B" w14:textId="66CC662F" w:rsidR="00036450" w:rsidRPr="0011098B" w:rsidRDefault="0011098B" w:rsidP="00B359E4">
            <w:pPr>
              <w:pStyle w:val="Date"/>
              <w:rPr>
                <w:sz w:val="22"/>
              </w:rPr>
            </w:pPr>
            <w:r w:rsidRPr="0011098B">
              <w:rPr>
                <w:sz w:val="22"/>
              </w:rPr>
              <w:t>August 2018</w:t>
            </w:r>
            <w:r w:rsidR="00036450" w:rsidRPr="0011098B">
              <w:rPr>
                <w:sz w:val="22"/>
              </w:rPr>
              <w:t xml:space="preserve"> </w:t>
            </w:r>
            <w:r w:rsidRPr="0011098B">
              <w:rPr>
                <w:sz w:val="22"/>
              </w:rPr>
              <w:t>–</w:t>
            </w:r>
            <w:r w:rsidR="00036450" w:rsidRPr="0011098B">
              <w:rPr>
                <w:sz w:val="22"/>
              </w:rPr>
              <w:t xml:space="preserve"> </w:t>
            </w:r>
            <w:r w:rsidRPr="0011098B">
              <w:rPr>
                <w:sz w:val="22"/>
              </w:rPr>
              <w:t>May 2022</w:t>
            </w:r>
          </w:p>
          <w:p w14:paraId="3508823E" w14:textId="2567277A" w:rsidR="004D3011" w:rsidRPr="0011098B" w:rsidRDefault="0011098B" w:rsidP="00036450">
            <w:pPr>
              <w:rPr>
                <w:sz w:val="22"/>
              </w:rPr>
            </w:pPr>
            <w:r w:rsidRPr="0011098B">
              <w:rPr>
                <w:sz w:val="22"/>
              </w:rPr>
              <w:t>4.0 GP, Honor Roll Student, and High Honor Roll student.</w:t>
            </w:r>
          </w:p>
          <w:p w14:paraId="22794D5B" w14:textId="77777777" w:rsidR="00036450" w:rsidRPr="0011098B" w:rsidRDefault="00036450" w:rsidP="00036450">
            <w:pPr>
              <w:rPr>
                <w:sz w:val="22"/>
              </w:rPr>
            </w:pPr>
          </w:p>
          <w:p w14:paraId="229964D1" w14:textId="66E83291" w:rsidR="00036450" w:rsidRPr="0011098B" w:rsidRDefault="0011098B" w:rsidP="00B359E4">
            <w:pPr>
              <w:pStyle w:val="Heading4"/>
              <w:rPr>
                <w:sz w:val="22"/>
              </w:rPr>
            </w:pPr>
            <w:r w:rsidRPr="0011098B">
              <w:rPr>
                <w:sz w:val="22"/>
              </w:rPr>
              <w:t>University of Illinois at Chicago</w:t>
            </w:r>
          </w:p>
          <w:p w14:paraId="71BD67B6" w14:textId="7639064C" w:rsidR="00036450" w:rsidRPr="0011098B" w:rsidRDefault="0011098B" w:rsidP="00B359E4">
            <w:pPr>
              <w:pStyle w:val="Date"/>
              <w:rPr>
                <w:sz w:val="22"/>
              </w:rPr>
            </w:pPr>
            <w:r w:rsidRPr="0011098B">
              <w:rPr>
                <w:sz w:val="22"/>
              </w:rPr>
              <w:t>August 2022</w:t>
            </w:r>
            <w:r w:rsidR="00036450" w:rsidRPr="0011098B">
              <w:rPr>
                <w:sz w:val="22"/>
              </w:rPr>
              <w:t xml:space="preserve"> </w:t>
            </w:r>
            <w:r w:rsidRPr="0011098B">
              <w:rPr>
                <w:sz w:val="22"/>
              </w:rPr>
              <w:t>–</w:t>
            </w:r>
            <w:r w:rsidR="00036450" w:rsidRPr="0011098B">
              <w:rPr>
                <w:sz w:val="22"/>
              </w:rPr>
              <w:t xml:space="preserve"> </w:t>
            </w:r>
            <w:r w:rsidRPr="0011098B">
              <w:rPr>
                <w:sz w:val="22"/>
              </w:rPr>
              <w:t>May 2026</w:t>
            </w:r>
          </w:p>
          <w:p w14:paraId="0A409D64" w14:textId="0C12DA2E" w:rsidR="00036450" w:rsidRPr="0011098B" w:rsidRDefault="0011098B" w:rsidP="00036450">
            <w:pPr>
              <w:rPr>
                <w:sz w:val="22"/>
              </w:rPr>
            </w:pPr>
            <w:r w:rsidRPr="0011098B">
              <w:rPr>
                <w:sz w:val="22"/>
              </w:rPr>
              <w:t>Criminology, law, justice, and</w:t>
            </w:r>
            <w:r w:rsidR="00B062F0">
              <w:rPr>
                <w:sz w:val="22"/>
              </w:rPr>
              <w:t xml:space="preserve"> Minor</w:t>
            </w:r>
            <w:r w:rsidR="00570B63">
              <w:rPr>
                <w:sz w:val="22"/>
              </w:rPr>
              <w:t>ing</w:t>
            </w:r>
            <w:r w:rsidR="00B062F0">
              <w:rPr>
                <w:sz w:val="22"/>
              </w:rPr>
              <w:t xml:space="preserve"> in </w:t>
            </w:r>
            <w:r w:rsidRPr="0011098B">
              <w:rPr>
                <w:sz w:val="22"/>
              </w:rPr>
              <w:t>Finance</w:t>
            </w:r>
          </w:p>
          <w:sdt>
            <w:sdtPr>
              <w:id w:val="1001553383"/>
              <w:placeholder>
                <w:docPart w:val="FD6E118A194E4D208006336056A70AE4"/>
              </w:placeholder>
              <w:temporary/>
              <w:showingPlcHdr/>
              <w15:appearance w15:val="hidden"/>
            </w:sdtPr>
            <w:sdtContent>
              <w:p w14:paraId="6BE2CAEF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6902935" w14:textId="016A7528" w:rsidR="00036450" w:rsidRPr="00B062F0" w:rsidRDefault="0011098B" w:rsidP="00B359E4">
            <w:pPr>
              <w:pStyle w:val="Heading4"/>
              <w:rPr>
                <w:bCs/>
                <w:sz w:val="22"/>
              </w:rPr>
            </w:pPr>
            <w:r w:rsidRPr="00B062F0">
              <w:rPr>
                <w:sz w:val="22"/>
              </w:rPr>
              <w:t>Aurelio’s Pizza Restaurant</w:t>
            </w:r>
            <w:r w:rsidR="00036450" w:rsidRPr="00B062F0">
              <w:rPr>
                <w:sz w:val="22"/>
              </w:rPr>
              <w:t xml:space="preserve"> </w:t>
            </w:r>
            <w:r w:rsidR="00B062F0">
              <w:rPr>
                <w:sz w:val="22"/>
              </w:rPr>
              <w:t>-</w:t>
            </w:r>
            <w:r w:rsidR="00036450" w:rsidRPr="00B062F0">
              <w:rPr>
                <w:sz w:val="22"/>
              </w:rPr>
              <w:t xml:space="preserve"> </w:t>
            </w:r>
            <w:r w:rsidRPr="00B062F0">
              <w:rPr>
                <w:sz w:val="22"/>
              </w:rPr>
              <w:t>Kitchen Staff</w:t>
            </w:r>
          </w:p>
          <w:p w14:paraId="1389D629" w14:textId="3F7A1F9C" w:rsidR="00036450" w:rsidRPr="00B062F0" w:rsidRDefault="0011098B" w:rsidP="00B359E4">
            <w:pPr>
              <w:pStyle w:val="Date"/>
              <w:rPr>
                <w:sz w:val="22"/>
              </w:rPr>
            </w:pPr>
            <w:r w:rsidRPr="00B062F0">
              <w:rPr>
                <w:sz w:val="22"/>
              </w:rPr>
              <w:t>September 2021</w:t>
            </w:r>
            <w:r w:rsidR="00036450" w:rsidRPr="00B062F0">
              <w:rPr>
                <w:sz w:val="22"/>
              </w:rPr>
              <w:t>–</w:t>
            </w:r>
            <w:r w:rsidRPr="00B062F0">
              <w:rPr>
                <w:sz w:val="22"/>
              </w:rPr>
              <w:t xml:space="preserve"> May 2024</w:t>
            </w:r>
          </w:p>
          <w:p w14:paraId="29E998C5" w14:textId="790F857A" w:rsidR="00036450" w:rsidRDefault="0011098B" w:rsidP="00036450">
            <w:r w:rsidRPr="00B062F0">
              <w:rPr>
                <w:sz w:val="22"/>
              </w:rPr>
              <w:t>Opening and closing kitchen restaurant, making pizzas, and dishwasher</w:t>
            </w:r>
            <w:r>
              <w:t>.</w:t>
            </w:r>
            <w:r w:rsidR="00036450" w:rsidRPr="00036450">
              <w:t xml:space="preserve"> </w:t>
            </w:r>
          </w:p>
          <w:p w14:paraId="0196880D" w14:textId="77777777" w:rsidR="004D3011" w:rsidRDefault="004D3011" w:rsidP="00036450"/>
          <w:p w14:paraId="06EDFCF8" w14:textId="6181EDB7" w:rsidR="004D3011" w:rsidRPr="00B062F0" w:rsidRDefault="0011098B" w:rsidP="00B359E4">
            <w:pPr>
              <w:pStyle w:val="Heading4"/>
              <w:rPr>
                <w:bCs/>
                <w:sz w:val="22"/>
              </w:rPr>
            </w:pPr>
            <w:r w:rsidRPr="00B062F0">
              <w:rPr>
                <w:sz w:val="22"/>
              </w:rPr>
              <w:t>Home Depot</w:t>
            </w:r>
            <w:r w:rsidR="004D3011" w:rsidRPr="00B062F0">
              <w:rPr>
                <w:sz w:val="22"/>
              </w:rPr>
              <w:t xml:space="preserve"> </w:t>
            </w:r>
            <w:r w:rsidR="00B062F0">
              <w:rPr>
                <w:sz w:val="22"/>
              </w:rPr>
              <w:t>–</w:t>
            </w:r>
            <w:r w:rsidR="004D3011" w:rsidRPr="00B062F0">
              <w:rPr>
                <w:sz w:val="22"/>
              </w:rPr>
              <w:t xml:space="preserve"> </w:t>
            </w:r>
            <w:r w:rsidR="00B062F0">
              <w:rPr>
                <w:sz w:val="22"/>
              </w:rPr>
              <w:t>Freight &amp; Receiving</w:t>
            </w:r>
          </w:p>
          <w:p w14:paraId="0B034292" w14:textId="419DE8ED" w:rsidR="004D3011" w:rsidRPr="00FC0E8D" w:rsidRDefault="0011098B" w:rsidP="00FC0E8D">
            <w:pPr>
              <w:pStyle w:val="Date"/>
              <w:rPr>
                <w:sz w:val="22"/>
              </w:rPr>
            </w:pPr>
            <w:r w:rsidRPr="00B062F0">
              <w:rPr>
                <w:sz w:val="22"/>
              </w:rPr>
              <w:t>May 2024</w:t>
            </w:r>
            <w:r w:rsidR="004D3011" w:rsidRPr="00B062F0">
              <w:rPr>
                <w:sz w:val="22"/>
              </w:rPr>
              <w:t>–</w:t>
            </w:r>
            <w:r w:rsidRPr="00B062F0">
              <w:rPr>
                <w:sz w:val="22"/>
              </w:rPr>
              <w:t>Current</w:t>
            </w:r>
          </w:p>
          <w:p w14:paraId="29861978" w14:textId="61D53304" w:rsidR="004D3011" w:rsidRPr="00FC0E8D" w:rsidRDefault="00FC0E8D" w:rsidP="00036450">
            <w:pPr>
              <w:rPr>
                <w:sz w:val="22"/>
              </w:rPr>
            </w:pPr>
            <w:r w:rsidRPr="00FC0E8D">
              <w:rPr>
                <w:sz w:val="22"/>
              </w:rPr>
              <w:t xml:space="preserve">I am unloading products from the truck container and stocking the products on the shelves to display </w:t>
            </w:r>
            <w:proofErr w:type="gramStart"/>
            <w:r w:rsidRPr="00FC0E8D">
              <w:rPr>
                <w:sz w:val="22"/>
              </w:rPr>
              <w:t>for</w:t>
            </w:r>
            <w:proofErr w:type="gramEnd"/>
            <w:r w:rsidR="00570B63">
              <w:rPr>
                <w:sz w:val="22"/>
              </w:rPr>
              <w:t xml:space="preserve"> the</w:t>
            </w:r>
            <w:r w:rsidRPr="00FC0E8D">
              <w:rPr>
                <w:sz w:val="22"/>
              </w:rPr>
              <w:t xml:space="preserve"> customers.</w:t>
            </w:r>
          </w:p>
          <w:sdt>
            <w:sdtPr>
              <w:id w:val="1669594239"/>
              <w:placeholder>
                <w:docPart w:val="631FA2A1E0A04D8DB198A6E6BD94902F"/>
              </w:placeholder>
              <w:temporary/>
              <w:showingPlcHdr/>
              <w15:appearance w15:val="hidden"/>
            </w:sdtPr>
            <w:sdtContent>
              <w:p w14:paraId="188BE12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9490608" w14:textId="2EBF1FB5" w:rsidR="00036450" w:rsidRPr="00B062F0" w:rsidRDefault="00B062F0" w:rsidP="00B062F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</w:t>
            </w:r>
          </w:p>
        </w:tc>
      </w:tr>
    </w:tbl>
    <w:p w14:paraId="55AB6F3C" w14:textId="77777777" w:rsidR="00B062F0" w:rsidRDefault="00B062F0" w:rsidP="000C45FF">
      <w:pPr>
        <w:tabs>
          <w:tab w:val="left" w:pos="990"/>
        </w:tabs>
      </w:pPr>
    </w:p>
    <w:tbl>
      <w:tblPr>
        <w:tblW w:w="0" w:type="auto"/>
        <w:tblInd w:w="4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60"/>
      </w:tblGrid>
      <w:tr w:rsidR="00B062F0" w14:paraId="1E60750E" w14:textId="77777777" w:rsidTr="00B062F0">
        <w:trPr>
          <w:trHeight w:val="1501"/>
        </w:trPr>
        <w:tc>
          <w:tcPr>
            <w:tcW w:w="5260" w:type="dxa"/>
          </w:tcPr>
          <w:p w14:paraId="326EA987" w14:textId="77777777" w:rsidR="00B062F0" w:rsidRDefault="00B062F0" w:rsidP="00B062F0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Ability to work in a fast-paced, evolving environment </w:t>
            </w:r>
          </w:p>
          <w:p w14:paraId="40C778C8" w14:textId="77777777" w:rsidR="00B062F0" w:rsidRDefault="00B062F0" w:rsidP="00B062F0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Team player </w:t>
            </w:r>
          </w:p>
          <w:p w14:paraId="4C0C9E7C" w14:textId="77777777" w:rsidR="00B062F0" w:rsidRDefault="00B062F0" w:rsidP="00B062F0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Problem-solving</w:t>
            </w:r>
          </w:p>
          <w:p w14:paraId="2C835E10" w14:textId="77777777" w:rsidR="00B062F0" w:rsidRDefault="00B062F0" w:rsidP="00B062F0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Strategist</w:t>
            </w:r>
          </w:p>
          <w:p w14:paraId="58E9DA16" w14:textId="0FFE2AB0" w:rsidR="00B062F0" w:rsidRDefault="00B062F0" w:rsidP="00B062F0">
            <w:pPr>
              <w:pStyle w:val="ListParagraph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Thinker</w:t>
            </w:r>
          </w:p>
        </w:tc>
      </w:tr>
    </w:tbl>
    <w:p w14:paraId="7495AE9F" w14:textId="75303699" w:rsidR="005334C7" w:rsidRDefault="005334C7" w:rsidP="000C45FF">
      <w:pPr>
        <w:tabs>
          <w:tab w:val="left" w:pos="990"/>
        </w:tabs>
      </w:pPr>
    </w:p>
    <w:sectPr w:rsidR="005334C7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BF198" w14:textId="77777777" w:rsidR="00475E6A" w:rsidRDefault="00475E6A" w:rsidP="000C45FF">
      <w:r>
        <w:separator/>
      </w:r>
    </w:p>
  </w:endnote>
  <w:endnote w:type="continuationSeparator" w:id="0">
    <w:p w14:paraId="3442FE20" w14:textId="77777777" w:rsidR="00475E6A" w:rsidRDefault="00475E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DE370" w14:textId="77777777" w:rsidR="00475E6A" w:rsidRDefault="00475E6A" w:rsidP="000C45FF">
      <w:r>
        <w:separator/>
      </w:r>
    </w:p>
  </w:footnote>
  <w:footnote w:type="continuationSeparator" w:id="0">
    <w:p w14:paraId="3DC50CF7" w14:textId="77777777" w:rsidR="00475E6A" w:rsidRDefault="00475E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4584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7F3556" wp14:editId="262E06E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A27E2"/>
    <w:multiLevelType w:val="hybridMultilevel"/>
    <w:tmpl w:val="6F20A0A0"/>
    <w:lvl w:ilvl="0" w:tplc="F36897F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31A2C"/>
    <w:multiLevelType w:val="hybridMultilevel"/>
    <w:tmpl w:val="D23A8580"/>
    <w:lvl w:ilvl="0" w:tplc="C2466A4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00AAA"/>
    <w:multiLevelType w:val="hybridMultilevel"/>
    <w:tmpl w:val="064E53D2"/>
    <w:lvl w:ilvl="0" w:tplc="94506F2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18643">
    <w:abstractNumId w:val="2"/>
  </w:num>
  <w:num w:numId="2" w16cid:durableId="1509052433">
    <w:abstractNumId w:val="1"/>
  </w:num>
  <w:num w:numId="3" w16cid:durableId="85041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8B"/>
    <w:rsid w:val="00036450"/>
    <w:rsid w:val="00094499"/>
    <w:rsid w:val="000C45FF"/>
    <w:rsid w:val="000E3FD1"/>
    <w:rsid w:val="0011098B"/>
    <w:rsid w:val="00112054"/>
    <w:rsid w:val="001317D8"/>
    <w:rsid w:val="001525E1"/>
    <w:rsid w:val="00180329"/>
    <w:rsid w:val="0019001F"/>
    <w:rsid w:val="001A74A5"/>
    <w:rsid w:val="001B2ABD"/>
    <w:rsid w:val="001D7D9F"/>
    <w:rsid w:val="001E0391"/>
    <w:rsid w:val="001E1759"/>
    <w:rsid w:val="001F1ECC"/>
    <w:rsid w:val="002400EB"/>
    <w:rsid w:val="00256CF7"/>
    <w:rsid w:val="00281FD5"/>
    <w:rsid w:val="002A3E9F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5E6A"/>
    <w:rsid w:val="004813B3"/>
    <w:rsid w:val="00496591"/>
    <w:rsid w:val="004C63E4"/>
    <w:rsid w:val="004D3011"/>
    <w:rsid w:val="005262AC"/>
    <w:rsid w:val="005334C7"/>
    <w:rsid w:val="00570B63"/>
    <w:rsid w:val="005E39D5"/>
    <w:rsid w:val="00600670"/>
    <w:rsid w:val="0062123A"/>
    <w:rsid w:val="00646E75"/>
    <w:rsid w:val="00653E85"/>
    <w:rsid w:val="0066474E"/>
    <w:rsid w:val="006771D0"/>
    <w:rsid w:val="00715FCB"/>
    <w:rsid w:val="00743101"/>
    <w:rsid w:val="00764C9F"/>
    <w:rsid w:val="007775E1"/>
    <w:rsid w:val="007867A0"/>
    <w:rsid w:val="007927F5"/>
    <w:rsid w:val="00802CA0"/>
    <w:rsid w:val="00805DAF"/>
    <w:rsid w:val="008206BA"/>
    <w:rsid w:val="009260CD"/>
    <w:rsid w:val="00940A66"/>
    <w:rsid w:val="00952C25"/>
    <w:rsid w:val="00A2118D"/>
    <w:rsid w:val="00AB15C5"/>
    <w:rsid w:val="00AD0A50"/>
    <w:rsid w:val="00AD76E2"/>
    <w:rsid w:val="00AE3871"/>
    <w:rsid w:val="00B062F0"/>
    <w:rsid w:val="00B10A84"/>
    <w:rsid w:val="00B20152"/>
    <w:rsid w:val="00B359E4"/>
    <w:rsid w:val="00B57D98"/>
    <w:rsid w:val="00B70850"/>
    <w:rsid w:val="00BA3036"/>
    <w:rsid w:val="00BE3BF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65B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0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06BF2C46ED4805A65245EE5603B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027ED-BEC2-4D7C-9E24-3AE7B1077953}"/>
      </w:docPartPr>
      <w:docPartBody>
        <w:p w:rsidR="00B27E40" w:rsidRDefault="00000000">
          <w:pPr>
            <w:pStyle w:val="A706BF2C46ED4805A65245EE5603BF32"/>
          </w:pPr>
          <w:r w:rsidRPr="00D5459D">
            <w:t>Profile</w:t>
          </w:r>
        </w:p>
      </w:docPartBody>
    </w:docPart>
    <w:docPart>
      <w:docPartPr>
        <w:name w:val="A79BD63E128A46BDA98947179BF94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1BA6-F934-4600-9380-27F84A6E00FC}"/>
      </w:docPartPr>
      <w:docPartBody>
        <w:p w:rsidR="00B27E40" w:rsidRDefault="00000000">
          <w:pPr>
            <w:pStyle w:val="A79BD63E128A46BDA98947179BF94417"/>
          </w:pPr>
          <w:r w:rsidRPr="00CB0055">
            <w:t>Contact</w:t>
          </w:r>
        </w:p>
      </w:docPartBody>
    </w:docPart>
    <w:docPart>
      <w:docPartPr>
        <w:name w:val="2ACA5CDDADA14E3AAE51BCC4968D7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C1F42-EE95-4C54-B47D-89A2AF8449B9}"/>
      </w:docPartPr>
      <w:docPartBody>
        <w:p w:rsidR="00B27E40" w:rsidRDefault="00000000">
          <w:pPr>
            <w:pStyle w:val="2ACA5CDDADA14E3AAE51BCC4968D79E9"/>
          </w:pPr>
          <w:r w:rsidRPr="004D3011">
            <w:t>PHONE:</w:t>
          </w:r>
        </w:p>
      </w:docPartBody>
    </w:docPart>
    <w:docPart>
      <w:docPartPr>
        <w:name w:val="FF2742ECDF3B48BD82A93BEBBDB3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AFDD1-4DC1-4C3F-8F78-ECB2DB601AA9}"/>
      </w:docPartPr>
      <w:docPartBody>
        <w:p w:rsidR="00B27E40" w:rsidRDefault="00000000">
          <w:pPr>
            <w:pStyle w:val="FF2742ECDF3B48BD82A93BEBBDB3065C"/>
          </w:pPr>
          <w:r w:rsidRPr="004D3011">
            <w:t>EMAIL:</w:t>
          </w:r>
        </w:p>
      </w:docPartBody>
    </w:docPart>
    <w:docPart>
      <w:docPartPr>
        <w:name w:val="90C0C4AAD3224E29A006757E7C32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C3E26-ED6D-409D-A016-112FAAF31227}"/>
      </w:docPartPr>
      <w:docPartBody>
        <w:p w:rsidR="00B27E40" w:rsidRDefault="00000000">
          <w:pPr>
            <w:pStyle w:val="90C0C4AAD3224E29A006757E7C3200D4"/>
          </w:pPr>
          <w:r w:rsidRPr="00CB0055">
            <w:t>Hobbies</w:t>
          </w:r>
        </w:p>
      </w:docPartBody>
    </w:docPart>
    <w:docPart>
      <w:docPartPr>
        <w:name w:val="DBD53663680D43F1A937E3A25D1D3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8BA97-57AB-437B-9B1F-EAC552E8E379}"/>
      </w:docPartPr>
      <w:docPartBody>
        <w:p w:rsidR="00B27E40" w:rsidRDefault="00000000">
          <w:pPr>
            <w:pStyle w:val="DBD53663680D43F1A937E3A25D1D31AB"/>
          </w:pPr>
          <w:r w:rsidRPr="00036450">
            <w:t>EDUCATION</w:t>
          </w:r>
        </w:p>
      </w:docPartBody>
    </w:docPart>
    <w:docPart>
      <w:docPartPr>
        <w:name w:val="FD6E118A194E4D208006336056A70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0CFAE-3325-444B-B3C5-2596A645D288}"/>
      </w:docPartPr>
      <w:docPartBody>
        <w:p w:rsidR="00B27E40" w:rsidRDefault="00000000">
          <w:pPr>
            <w:pStyle w:val="FD6E118A194E4D208006336056A70AE4"/>
          </w:pPr>
          <w:r w:rsidRPr="00036450">
            <w:t>WORK EXPERIENCE</w:t>
          </w:r>
        </w:p>
      </w:docPartBody>
    </w:docPart>
    <w:docPart>
      <w:docPartPr>
        <w:name w:val="631FA2A1E0A04D8DB198A6E6BD94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069D6-B8A7-4C7C-B68D-8E3E1F7E41D5}"/>
      </w:docPartPr>
      <w:docPartBody>
        <w:p w:rsidR="00B27E40" w:rsidRDefault="00000000">
          <w:pPr>
            <w:pStyle w:val="631FA2A1E0A04D8DB198A6E6BD94902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DD"/>
    <w:rsid w:val="002A3E9F"/>
    <w:rsid w:val="00512CE8"/>
    <w:rsid w:val="0066474E"/>
    <w:rsid w:val="009B5751"/>
    <w:rsid w:val="00AB15C5"/>
    <w:rsid w:val="00B27E40"/>
    <w:rsid w:val="00BA3036"/>
    <w:rsid w:val="00C6634B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6BF2C46ED4805A65245EE5603BF32">
    <w:name w:val="A706BF2C46ED4805A65245EE5603BF32"/>
  </w:style>
  <w:style w:type="paragraph" w:customStyle="1" w:styleId="A79BD63E128A46BDA98947179BF94417">
    <w:name w:val="A79BD63E128A46BDA98947179BF94417"/>
  </w:style>
  <w:style w:type="paragraph" w:customStyle="1" w:styleId="2ACA5CDDADA14E3AAE51BCC4968D79E9">
    <w:name w:val="2ACA5CDDADA14E3AAE51BCC4968D79E9"/>
  </w:style>
  <w:style w:type="paragraph" w:customStyle="1" w:styleId="FF2742ECDF3B48BD82A93BEBBDB3065C">
    <w:name w:val="FF2742ECDF3B48BD82A93BEBBDB3065C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0C0C4AAD3224E29A006757E7C3200D4">
    <w:name w:val="90C0C4AAD3224E29A006757E7C3200D4"/>
  </w:style>
  <w:style w:type="paragraph" w:customStyle="1" w:styleId="DBD53663680D43F1A937E3A25D1D31AB">
    <w:name w:val="DBD53663680D43F1A937E3A25D1D31AB"/>
  </w:style>
  <w:style w:type="paragraph" w:customStyle="1" w:styleId="FD6E118A194E4D208006336056A70AE4">
    <w:name w:val="FD6E118A194E4D208006336056A70AE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631FA2A1E0A04D8DB198A6E6BD94902F">
    <w:name w:val="631FA2A1E0A04D8DB198A6E6BD949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125</Words>
  <Characters>736</Characters>
  <Application>Microsoft Office Word</Application>
  <DocSecurity>0</DocSecurity>
  <Lines>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2024-06-14T13:47:00Z</dcterms:created>
  <dcterms:modified xsi:type="dcterms:W3CDTF">2024-09-04T16:32:00Z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57d12edc-dbbe-4680-ac35-857319097170</vt:lpwstr>
  </property>
</Properties>
</file>